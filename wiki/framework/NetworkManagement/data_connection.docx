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2F" w:rsidRPr="00770B2F" w:rsidRDefault="00770B2F" w:rsidP="00DF418C">
      <w:bookmarkStart w:id="0" w:name="_Toc414015331"/>
      <w:bookmarkStart w:id="1" w:name="_Toc420515579"/>
      <w:r w:rsidRPr="00770B2F">
        <w:rPr>
          <w:rFonts w:hint="eastAsia"/>
        </w:rPr>
        <w:t>在</w:t>
      </w:r>
      <w:r w:rsidRPr="00770B2F">
        <w:rPr>
          <w:rFonts w:hint="eastAsia"/>
        </w:rPr>
        <w:t>Android</w:t>
      </w:r>
      <w:r w:rsidRPr="00770B2F">
        <w:rPr>
          <w:rFonts w:hint="eastAsia"/>
        </w:rPr>
        <w:t>中，应用对数据连接的操作需要通过</w:t>
      </w:r>
      <w:r w:rsidRPr="00770B2F">
        <w:rPr>
          <w:rFonts w:hint="eastAsia"/>
        </w:rPr>
        <w:t>framework</w:t>
      </w:r>
      <w:r w:rsidRPr="00770B2F">
        <w:rPr>
          <w:rFonts w:hint="eastAsia"/>
        </w:rPr>
        <w:t>提供的以下两个服务类</w:t>
      </w:r>
      <w:r w:rsidRPr="00770B2F">
        <w:rPr>
          <w:rFonts w:hint="eastAsia"/>
        </w:rPr>
        <w:t>frameworks/base/services/java/com/android/server/ConnectivityService</w:t>
      </w:r>
      <w:r w:rsidRPr="00770B2F">
        <w:rPr>
          <w:rFonts w:hint="eastAsia"/>
        </w:rPr>
        <w:t>数据连接的系统级服务类，</w:t>
      </w:r>
      <w:r w:rsidRPr="00770B2F">
        <w:rPr>
          <w:rFonts w:hint="eastAsia"/>
        </w:rPr>
        <w:t>frameworks/base/core/java/android/net/ConnectivityManager</w:t>
      </w:r>
      <w:r w:rsidRPr="00770B2F">
        <w:rPr>
          <w:rFonts w:hint="eastAsia"/>
        </w:rPr>
        <w:t>数据连接的应用层管理类。下面就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的建立和彩信请求建立数据连接的过程做简单描述，欢迎有兴趣的朋友一起交流讨论。</w:t>
      </w:r>
    </w:p>
    <w:p w:rsidR="00770B2F" w:rsidRPr="00770B2F" w:rsidRDefault="00770B2F" w:rsidP="00DD70C6">
      <w:pPr>
        <w:pStyle w:val="1"/>
        <w:numPr>
          <w:ilvl w:val="0"/>
          <w:numId w:val="5"/>
        </w:numPr>
      </w:pPr>
      <w:bookmarkStart w:id="2" w:name="_Toc434566698"/>
      <w:r w:rsidRPr="00770B2F">
        <w:rPr>
          <w:rFonts w:hint="eastAsia"/>
        </w:rPr>
        <w:t>ConnectivityService</w:t>
      </w:r>
      <w:r w:rsidRPr="00770B2F">
        <w:rPr>
          <w:rFonts w:hint="eastAsia"/>
        </w:rPr>
        <w:t>的启动和驻留系统进程。</w:t>
      </w:r>
      <w:bookmarkEnd w:id="2"/>
    </w:p>
    <w:p w:rsidR="00770B2F" w:rsidRPr="00770B2F" w:rsidRDefault="00770B2F" w:rsidP="00770B2F">
      <w:r w:rsidRPr="00770B2F">
        <w:rPr>
          <w:rFonts w:hint="eastAsia"/>
        </w:rPr>
        <w:t>系统启动时，在</w:t>
      </w:r>
      <w:r w:rsidRPr="00770B2F">
        <w:rPr>
          <w:rFonts w:hint="eastAsia"/>
        </w:rPr>
        <w:t>SystemServer</w:t>
      </w:r>
      <w:r w:rsidRPr="00770B2F">
        <w:rPr>
          <w:rFonts w:hint="eastAsia"/>
        </w:rPr>
        <w:t>中调用</w:t>
      </w:r>
      <w:r w:rsidRPr="00770B2F">
        <w:rPr>
          <w:rFonts w:hint="eastAsia"/>
        </w:rPr>
        <w:t>ConnectivityService.getInstance(Context context)</w:t>
      </w:r>
      <w:r w:rsidRPr="00770B2F">
        <w:rPr>
          <w:rFonts w:hint="eastAsia"/>
        </w:rPr>
        <w:t>获取实例，再将其加入</w:t>
      </w:r>
      <w:r w:rsidRPr="00770B2F">
        <w:rPr>
          <w:rFonts w:hint="eastAsia"/>
        </w:rPr>
        <w:t>ServiceManager</w:t>
      </w:r>
      <w:r w:rsidRPr="00770B2F">
        <w:rPr>
          <w:rFonts w:hint="eastAsia"/>
        </w:rPr>
        <w:t>，常驻系统进程。</w:t>
      </w:r>
    </w:p>
    <w:p w:rsidR="00770B2F" w:rsidRPr="00770B2F" w:rsidRDefault="00770B2F" w:rsidP="00770B2F">
      <w:r w:rsidRPr="00770B2F">
        <w:t>connectivity = ConnectivityService.getInstance(context);</w:t>
      </w:r>
    </w:p>
    <w:p w:rsidR="00770B2F" w:rsidRPr="00770B2F" w:rsidRDefault="00770B2F" w:rsidP="00770B2F">
      <w:r w:rsidRPr="00770B2F">
        <w:t xml:space="preserve">ServiceManager.addService(Context.CONNECTIVITY_SERVICE, connectivity); </w:t>
      </w:r>
    </w:p>
    <w:p w:rsidR="00770B2F" w:rsidRPr="00770B2F" w:rsidRDefault="00770B2F" w:rsidP="00770B2F">
      <w:r w:rsidRPr="00770B2F">
        <w:rPr>
          <w:rFonts w:hint="eastAsia"/>
        </w:rPr>
        <w:t>获取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实例时，调用的是内部的一个</w:t>
      </w:r>
      <w:r w:rsidRPr="00770B2F">
        <w:rPr>
          <w:rFonts w:hint="eastAsia"/>
        </w:rPr>
        <w:t>Thread</w:t>
      </w:r>
      <w:r w:rsidRPr="00770B2F">
        <w:rPr>
          <w:rFonts w:hint="eastAsia"/>
        </w:rPr>
        <w:t>。这里使用</w:t>
      </w:r>
      <w:r w:rsidRPr="00770B2F">
        <w:rPr>
          <w:rFonts w:hint="eastAsia"/>
        </w:rPr>
        <w:t>thread</w:t>
      </w:r>
      <w:r w:rsidRPr="00770B2F">
        <w:rPr>
          <w:rFonts w:hint="eastAsia"/>
        </w:rPr>
        <w:t>来创建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实例，可想而知实例化时做了很多耗时操作。</w:t>
      </w:r>
    </w:p>
    <w:p w:rsidR="00770B2F" w:rsidRPr="00770B2F" w:rsidRDefault="00770B2F" w:rsidP="00770B2F">
      <w:r w:rsidRPr="00770B2F">
        <w:t xml:space="preserve">    public static ConnectivityService getInstance(Context context) {</w:t>
      </w:r>
    </w:p>
    <w:p w:rsidR="00770B2F" w:rsidRPr="00770B2F" w:rsidRDefault="00543B37" w:rsidP="00770B2F">
      <w:r>
        <w:t xml:space="preserve">    </w:t>
      </w:r>
      <w:r w:rsidR="00770B2F" w:rsidRPr="00770B2F">
        <w:t>return ConnectivityThread.getServiceInstance(context);</w:t>
      </w:r>
    </w:p>
    <w:p w:rsidR="00770B2F" w:rsidRPr="00770B2F" w:rsidRDefault="00770B2F" w:rsidP="00770B2F">
      <w:r w:rsidRPr="00770B2F">
        <w:t xml:space="preserve">    } </w:t>
      </w:r>
    </w:p>
    <w:p w:rsidR="00770B2F" w:rsidRPr="00770B2F" w:rsidRDefault="00770B2F" w:rsidP="00770B2F">
      <w:r w:rsidRPr="00770B2F">
        <w:rPr>
          <w:rFonts w:hint="eastAsia"/>
        </w:rPr>
        <w:t>在该</w:t>
      </w:r>
      <w:r w:rsidRPr="00770B2F">
        <w:rPr>
          <w:rFonts w:hint="eastAsia"/>
        </w:rPr>
        <w:t>thread</w:t>
      </w:r>
      <w:r w:rsidRPr="00770B2F">
        <w:rPr>
          <w:rFonts w:hint="eastAsia"/>
        </w:rPr>
        <w:t>的</w:t>
      </w:r>
      <w:r w:rsidRPr="00770B2F">
        <w:rPr>
          <w:rFonts w:hint="eastAsia"/>
        </w:rPr>
        <w:t>run</w:t>
      </w:r>
      <w:r w:rsidRPr="00770B2F">
        <w:rPr>
          <w:rFonts w:hint="eastAsia"/>
        </w:rPr>
        <w:t>中来实例化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，为此线程还添加了</w:t>
      </w:r>
      <w:r w:rsidRPr="00770B2F">
        <w:rPr>
          <w:rFonts w:hint="eastAsia"/>
        </w:rPr>
        <w:t>looper</w:t>
      </w:r>
      <w:r w:rsidRPr="00770B2F">
        <w:rPr>
          <w:rFonts w:hint="eastAsia"/>
        </w:rPr>
        <w:t>循环，提供给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实例化时的消息队列使用，消息队列需要</w:t>
      </w:r>
      <w:r w:rsidRPr="00770B2F">
        <w:rPr>
          <w:rFonts w:hint="eastAsia"/>
        </w:rPr>
        <w:t>looper</w:t>
      </w:r>
      <w:r w:rsidRPr="00770B2F">
        <w:rPr>
          <w:rFonts w:hint="eastAsia"/>
        </w:rPr>
        <w:t>循环的支持。</w:t>
      </w:r>
      <w:r w:rsidRPr="00770B2F">
        <w:rPr>
          <w:rFonts w:hint="eastAsia"/>
        </w:rPr>
        <w:t xml:space="preserve"> </w:t>
      </w:r>
    </w:p>
    <w:p w:rsidR="00770B2F" w:rsidRPr="00770B2F" w:rsidRDefault="00770B2F" w:rsidP="00770B2F">
      <w:r w:rsidRPr="00770B2F">
        <w:t>private static class ConnectivityThread extends Thread {</w:t>
      </w:r>
    </w:p>
    <w:p w:rsidR="00770B2F" w:rsidRPr="00770B2F" w:rsidRDefault="00543B37" w:rsidP="00770B2F">
      <w:r>
        <w:t xml:space="preserve">    </w:t>
      </w:r>
      <w:r w:rsidR="00770B2F" w:rsidRPr="00770B2F">
        <w:t>private Context mContext;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private ConnectivityThread(Context context)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super("ConnectivityThread");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mContext = context;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@Override</w:t>
      </w:r>
    </w:p>
    <w:p w:rsidR="00770B2F" w:rsidRPr="00770B2F" w:rsidRDefault="00543B37" w:rsidP="00770B2F">
      <w:r>
        <w:t xml:space="preserve">    </w:t>
      </w:r>
      <w:r w:rsidR="00770B2F" w:rsidRPr="00770B2F">
        <w:t>public void run()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Looper.prepare();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synchronized (this) {</w:t>
      </w:r>
    </w:p>
    <w:p w:rsidR="00770B2F" w:rsidRPr="00770B2F" w:rsidRDefault="00543B37" w:rsidP="00770B2F">
      <w:r>
        <w:t xml:space="preserve">        </w:t>
      </w:r>
      <w:r w:rsidR="00770B2F" w:rsidRPr="00770B2F">
        <w:t>sServiceInstance = new ConnectivityService(mContext);</w:t>
      </w:r>
    </w:p>
    <w:p w:rsidR="00770B2F" w:rsidRPr="00770B2F" w:rsidRDefault="00543B37" w:rsidP="00770B2F">
      <w:r>
        <w:t xml:space="preserve">        </w:t>
      </w:r>
      <w:r w:rsidR="00770B2F" w:rsidRPr="00770B2F">
        <w:t>notifyAll();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Looper.loop();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public static ConnectivityService getServiceInstance(Context context)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ConnectivityThread thread = new ConnectivityThread(context);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thread.start();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 xml:space="preserve">    synchronized (thread) {</w:t>
      </w:r>
    </w:p>
    <w:p w:rsidR="00770B2F" w:rsidRPr="00770B2F" w:rsidRDefault="00543B37" w:rsidP="00770B2F">
      <w:r>
        <w:t xml:space="preserve">        </w:t>
      </w:r>
      <w:r w:rsidR="00770B2F" w:rsidRPr="00770B2F">
        <w:t>while (sServiceInstance == null)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try {</w:t>
      </w:r>
    </w:p>
    <w:p w:rsidR="00770B2F" w:rsidRPr="00770B2F" w:rsidRDefault="00543B37" w:rsidP="00770B2F">
      <w:r>
        <w:t xml:space="preserve">            </w:t>
      </w:r>
      <w:r w:rsidR="00770B2F" w:rsidRPr="00770B2F">
        <w:t>// Wait until sServiceInstance has been initialized.</w:t>
      </w:r>
    </w:p>
    <w:p w:rsidR="00770B2F" w:rsidRPr="00770B2F" w:rsidRDefault="00543B37" w:rsidP="00770B2F">
      <w:r>
        <w:t xml:space="preserve">            </w:t>
      </w:r>
      <w:r w:rsidR="00770B2F" w:rsidRPr="00770B2F">
        <w:t>thread.wait();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} catch (InterruptedException ignore) {</w:t>
      </w:r>
    </w:p>
    <w:p w:rsidR="00770B2F" w:rsidRPr="00770B2F" w:rsidRDefault="00543B37" w:rsidP="009B6836">
      <w:r>
        <w:t xml:space="preserve">            </w:t>
      </w:r>
      <w:r w:rsidR="00770B2F" w:rsidRPr="00770B2F">
        <w:t>Slog.e(TAG,</w:t>
      </w:r>
      <w:r w:rsidR="009B6836">
        <w:t xml:space="preserve"> </w:t>
      </w:r>
      <w:r w:rsidR="00770B2F" w:rsidRPr="00770B2F">
        <w:t>"Unexpected InterruptedException while waiting"+" for ConnectivityService thread");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return sServiceInstance;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770B2F" w:rsidP="00770B2F">
      <w:r w:rsidRPr="00770B2F">
        <w:t xml:space="preserve">    }</w:t>
      </w:r>
    </w:p>
    <w:p w:rsidR="00770B2F" w:rsidRPr="00770B2F" w:rsidRDefault="00770B2F" w:rsidP="00770B2F"/>
    <w:p w:rsidR="00770B2F" w:rsidRPr="00770B2F" w:rsidRDefault="00770B2F" w:rsidP="00770B2F">
      <w:r w:rsidRPr="00770B2F">
        <w:rPr>
          <w:rFonts w:hint="eastAsia"/>
        </w:rPr>
        <w:t>在构造方法中首先创建放置网络跟踪器，无线属性和网络属性的容器。</w:t>
      </w:r>
      <w:r w:rsidRPr="00770B2F">
        <w:rPr>
          <w:rFonts w:hint="eastAsia"/>
        </w:rPr>
        <w:t>mNetTrackers</w:t>
      </w:r>
      <w:r w:rsidRPr="00770B2F">
        <w:rPr>
          <w:rFonts w:hint="eastAsia"/>
        </w:rPr>
        <w:t>中存放的是系统支持的所有网络的跟踪器，之后对网络的操作都要依靠</w:t>
      </w:r>
      <w:r w:rsidRPr="00770B2F">
        <w:rPr>
          <w:rFonts w:hint="eastAsia"/>
        </w:rPr>
        <w:t>mNetTrackers</w:t>
      </w:r>
      <w:r w:rsidRPr="00770B2F">
        <w:rPr>
          <w:rFonts w:hint="eastAsia"/>
        </w:rPr>
        <w:t>中的网络跟踪器来执行。</w:t>
      </w:r>
      <w:r w:rsidRPr="00770B2F">
        <w:rPr>
          <w:rFonts w:hint="eastAsia"/>
        </w:rPr>
        <w:t>NetworkStateTracker</w:t>
      </w:r>
      <w:r w:rsidRPr="00770B2F">
        <w:rPr>
          <w:rFonts w:hint="eastAsia"/>
        </w:rPr>
        <w:t>是一个继承</w:t>
      </w:r>
      <w:r w:rsidRPr="00770B2F">
        <w:rPr>
          <w:rFonts w:hint="eastAsia"/>
        </w:rPr>
        <w:t>Handler</w:t>
      </w:r>
      <w:r w:rsidRPr="00770B2F">
        <w:rPr>
          <w:rFonts w:hint="eastAsia"/>
        </w:rPr>
        <w:t>的抽象类，其中定义了对网络功能的连接和停止等接口方法，实现它的子类有</w:t>
      </w:r>
      <w:r w:rsidRPr="00770B2F">
        <w:rPr>
          <w:rFonts w:hint="eastAsia"/>
        </w:rPr>
        <w:t>WifiStateTracker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MobileDataStateTracker</w:t>
      </w:r>
      <w:r w:rsidRPr="00770B2F">
        <w:rPr>
          <w:rFonts w:hint="eastAsia"/>
        </w:rPr>
        <w:t>分别完成对移动网络和</w:t>
      </w:r>
      <w:r w:rsidRPr="00770B2F">
        <w:rPr>
          <w:rFonts w:hint="eastAsia"/>
        </w:rPr>
        <w:t>wifi</w:t>
      </w:r>
      <w:r w:rsidRPr="00770B2F">
        <w:rPr>
          <w:rFonts w:hint="eastAsia"/>
        </w:rPr>
        <w:t>网络的操作功能。这些类都在</w:t>
      </w:r>
      <w:r w:rsidRPr="00770B2F">
        <w:rPr>
          <w:rFonts w:hint="eastAsia"/>
        </w:rPr>
        <w:t>frameworks/base/core/java/android/net/</w:t>
      </w:r>
      <w:r w:rsidRPr="00770B2F">
        <w:rPr>
          <w:rFonts w:hint="eastAsia"/>
        </w:rPr>
        <w:t>目录下。</w:t>
      </w:r>
      <w:r w:rsidRPr="00770B2F">
        <w:rPr>
          <w:rFonts w:hint="eastAsia"/>
        </w:rPr>
        <w:t>RadioAttributes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NetworkAttributes</w:t>
      </w:r>
      <w:r w:rsidRPr="00770B2F">
        <w:rPr>
          <w:rFonts w:hint="eastAsia"/>
        </w:rPr>
        <w:t>是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中定义的内部类，两个类中分别定义了无线和网络的相关属性，这些容器通过资源文件</w:t>
      </w:r>
      <w:r w:rsidRPr="00770B2F">
        <w:rPr>
          <w:rFonts w:hint="eastAsia"/>
        </w:rPr>
        <w:t>cofig.xml</w:t>
      </w:r>
      <w:r w:rsidRPr="00770B2F">
        <w:rPr>
          <w:rFonts w:hint="eastAsia"/>
        </w:rPr>
        <w:t>获取系统配置的值来实例化。</w:t>
      </w:r>
    </w:p>
    <w:p w:rsidR="00770B2F" w:rsidRPr="00770B2F" w:rsidRDefault="00543B37" w:rsidP="00770B2F">
      <w:r>
        <w:t xml:space="preserve">    </w:t>
      </w:r>
      <w:r w:rsidR="00770B2F" w:rsidRPr="00770B2F">
        <w:t>mNetTrackers = new NetworkStateTracker[ConnectivityManager.MAX_NETWORK_TYPE+1];</w:t>
      </w:r>
    </w:p>
    <w:p w:rsidR="00770B2F" w:rsidRPr="00770B2F" w:rsidRDefault="00543B37" w:rsidP="00770B2F">
      <w:r>
        <w:t xml:space="preserve">    </w:t>
      </w:r>
      <w:r w:rsidR="00770B2F" w:rsidRPr="00770B2F">
        <w:t>mRadioAttributes = new RadioAttributes[ConnectivityManager.MAX_RADIO_TYPE+1];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mNetAttributes = new NetworkAttributes[ConnectivityManager.MAX_NETWORK_TYPE+1]; </w:t>
      </w:r>
    </w:p>
    <w:p w:rsidR="00770B2F" w:rsidRPr="00770B2F" w:rsidRDefault="00770B2F" w:rsidP="00770B2F">
      <w:r w:rsidRPr="00770B2F">
        <w:rPr>
          <w:rFonts w:hint="eastAsia"/>
        </w:rPr>
        <w:t xml:space="preserve">     cofig.xml</w:t>
      </w:r>
      <w:r w:rsidRPr="00770B2F">
        <w:rPr>
          <w:rFonts w:hint="eastAsia"/>
        </w:rPr>
        <w:t>文件的路径</w:t>
      </w:r>
      <w:r w:rsidRPr="00770B2F">
        <w:rPr>
          <w:rFonts w:hint="eastAsia"/>
        </w:rPr>
        <w:t>frameworks/base/core/res/res/values/,</w:t>
      </w:r>
      <w:r w:rsidRPr="00770B2F">
        <w:rPr>
          <w:rFonts w:hint="eastAsia"/>
        </w:rPr>
        <w:t>其中对无线和网络属性的配置如下：</w:t>
      </w:r>
    </w:p>
    <w:p w:rsidR="00770B2F" w:rsidRPr="00770B2F" w:rsidRDefault="00770B2F" w:rsidP="00770B2F">
      <w:r w:rsidRPr="00770B2F">
        <w:rPr>
          <w:rFonts w:hint="eastAsia"/>
        </w:rPr>
        <w:t xml:space="preserve">    --</w:t>
      </w:r>
      <w:r w:rsidRPr="00770B2F">
        <w:rPr>
          <w:rFonts w:hint="eastAsia"/>
        </w:rPr>
        <w:t>网络属性，从左到右的属性依次是网络名称，网络类型，使用的无线技术类型，优先级</w:t>
      </w:r>
    </w:p>
    <w:p w:rsidR="00770B2F" w:rsidRPr="00770B2F" w:rsidRDefault="00770B2F" w:rsidP="00770B2F">
      <w:r w:rsidRPr="00770B2F">
        <w:t xml:space="preserve">    &lt;string-array translatable="false" name="networkAttributes"&gt;</w:t>
      </w:r>
    </w:p>
    <w:p w:rsidR="00770B2F" w:rsidRPr="00770B2F" w:rsidRDefault="00543B37" w:rsidP="00770B2F">
      <w:r>
        <w:t xml:space="preserve">    </w:t>
      </w:r>
      <w:r w:rsidR="00770B2F" w:rsidRPr="00770B2F">
        <w:t>&lt;item&gt;"wifi,1,1,1"&lt;/item&gt;</w:t>
      </w:r>
    </w:p>
    <w:p w:rsidR="00770B2F" w:rsidRPr="00770B2F" w:rsidRDefault="00543B37" w:rsidP="00770B2F">
      <w:r>
        <w:t xml:space="preserve">    </w:t>
      </w:r>
      <w:r w:rsidR="00770B2F" w:rsidRPr="00770B2F">
        <w:t>&lt;item&gt;"mobile,0,0,0"&lt;/item&gt;</w:t>
      </w:r>
    </w:p>
    <w:p w:rsidR="00770B2F" w:rsidRPr="00770B2F" w:rsidRDefault="00543B37" w:rsidP="00770B2F">
      <w:r>
        <w:t xml:space="preserve">    </w:t>
      </w:r>
      <w:r w:rsidR="00770B2F" w:rsidRPr="00770B2F">
        <w:t>&lt;item&gt;"mobile_mms,2,0,2"&lt;/item&gt;</w:t>
      </w:r>
    </w:p>
    <w:p w:rsidR="00770B2F" w:rsidRPr="00770B2F" w:rsidRDefault="00543B37" w:rsidP="00770B2F">
      <w:r>
        <w:t xml:space="preserve">    </w:t>
      </w:r>
      <w:r w:rsidR="00770B2F" w:rsidRPr="00770B2F">
        <w:t>&lt;item&gt;"mobile_supl,3,0,2"&lt;/item&gt;</w:t>
      </w:r>
    </w:p>
    <w:p w:rsidR="00770B2F" w:rsidRPr="00770B2F" w:rsidRDefault="00543B37" w:rsidP="00770B2F">
      <w:r>
        <w:t xml:space="preserve">    </w:t>
      </w:r>
      <w:r w:rsidR="00770B2F" w:rsidRPr="00770B2F">
        <w:t>&lt;item&gt;"mobile_hipri,5,0,3"&lt;/item&gt;</w:t>
      </w:r>
    </w:p>
    <w:p w:rsidR="00770B2F" w:rsidRPr="00770B2F" w:rsidRDefault="00543B37" w:rsidP="00770B2F">
      <w:r>
        <w:t xml:space="preserve">    </w:t>
      </w:r>
      <w:r w:rsidR="00770B2F" w:rsidRPr="00770B2F">
        <w:t>&lt;item&gt;"mobile_dm,10,0,3"&lt;/item&gt;</w:t>
      </w:r>
    </w:p>
    <w:p w:rsidR="00770B2F" w:rsidRPr="00770B2F" w:rsidRDefault="00770B2F" w:rsidP="00770B2F">
      <w:r w:rsidRPr="00770B2F">
        <w:t xml:space="preserve">   &lt;item&gt;"mobile_mms0,11,0,2"&lt;/item&gt;</w:t>
      </w:r>
    </w:p>
    <w:p w:rsidR="00770B2F" w:rsidRPr="00770B2F" w:rsidRDefault="00770B2F" w:rsidP="00770B2F">
      <w:r w:rsidRPr="00770B2F">
        <w:t xml:space="preserve">   &lt;item&gt;"mobile_mms1,12,0,2"&lt;/item&gt;</w:t>
      </w:r>
    </w:p>
    <w:p w:rsidR="00770B2F" w:rsidRPr="00770B2F" w:rsidRDefault="00770B2F" w:rsidP="00770B2F">
      <w:r w:rsidRPr="00770B2F">
        <w:t xml:space="preserve">    &lt;/string-array&gt;</w:t>
      </w:r>
    </w:p>
    <w:p w:rsidR="00770B2F" w:rsidRPr="00770B2F" w:rsidRDefault="00770B2F" w:rsidP="00770B2F">
      <w:r w:rsidRPr="00770B2F">
        <w:rPr>
          <w:rFonts w:hint="eastAsia"/>
        </w:rPr>
        <w:t xml:space="preserve">    --</w:t>
      </w:r>
      <w:r w:rsidRPr="00770B2F">
        <w:rPr>
          <w:rFonts w:hint="eastAsia"/>
        </w:rPr>
        <w:t>无线属性</w:t>
      </w:r>
      <w:r w:rsidRPr="00770B2F">
        <w:rPr>
          <w:rFonts w:hint="eastAsia"/>
        </w:rPr>
        <w:t>,</w:t>
      </w:r>
      <w:r w:rsidRPr="00770B2F">
        <w:rPr>
          <w:rFonts w:hint="eastAsia"/>
        </w:rPr>
        <w:t>从左到右的属性依次是无线类型，并发类型</w:t>
      </w:r>
    </w:p>
    <w:p w:rsidR="00770B2F" w:rsidRPr="00770B2F" w:rsidRDefault="00770B2F" w:rsidP="00770B2F">
      <w:r w:rsidRPr="00770B2F">
        <w:t xml:space="preserve">    &lt;string-array translatable="false" name="radioAttributes"&gt;</w:t>
      </w:r>
    </w:p>
    <w:p w:rsidR="00770B2F" w:rsidRPr="00770B2F" w:rsidRDefault="00543B37" w:rsidP="00770B2F">
      <w:r>
        <w:t xml:space="preserve">    </w:t>
      </w:r>
      <w:r w:rsidR="00770B2F" w:rsidRPr="00770B2F">
        <w:t>&lt;item&gt;"1,1"&lt;/item&gt;</w:t>
      </w:r>
    </w:p>
    <w:p w:rsidR="00770B2F" w:rsidRPr="00770B2F" w:rsidRDefault="00543B37" w:rsidP="00770B2F">
      <w:r>
        <w:t xml:space="preserve">    </w:t>
      </w:r>
      <w:r w:rsidR="00770B2F" w:rsidRPr="00770B2F">
        <w:t>&lt;item&gt;"0,1"&lt;/item&gt;</w:t>
      </w:r>
    </w:p>
    <w:p w:rsidR="00770B2F" w:rsidRPr="00770B2F" w:rsidRDefault="00770B2F" w:rsidP="00770B2F">
      <w:r w:rsidRPr="00770B2F">
        <w:t xml:space="preserve">    &lt;/string-array&gt; </w:t>
      </w:r>
    </w:p>
    <w:p w:rsidR="00770B2F" w:rsidRPr="00770B2F" w:rsidRDefault="00770B2F" w:rsidP="00770B2F">
      <w:r w:rsidRPr="00770B2F">
        <w:rPr>
          <w:rFonts w:hint="eastAsia"/>
        </w:rPr>
        <w:t xml:space="preserve">     </w:t>
      </w:r>
      <w:r w:rsidRPr="00770B2F">
        <w:rPr>
          <w:rFonts w:hint="eastAsia"/>
        </w:rPr>
        <w:t>接着实例化了</w:t>
      </w:r>
      <w:r w:rsidRPr="00770B2F">
        <w:rPr>
          <w:rFonts w:hint="eastAsia"/>
        </w:rPr>
        <w:t>mNetRequestersPids</w:t>
      </w:r>
      <w:r w:rsidRPr="00770B2F">
        <w:rPr>
          <w:rFonts w:hint="eastAsia"/>
        </w:rPr>
        <w:t>存放请求网络进程的容器，可以看见它是一个存放</w:t>
      </w:r>
      <w:r w:rsidRPr="00770B2F">
        <w:rPr>
          <w:rFonts w:hint="eastAsia"/>
        </w:rPr>
        <w:t>List</w:t>
      </w:r>
      <w:r w:rsidRPr="00770B2F">
        <w:rPr>
          <w:rFonts w:hint="eastAsia"/>
        </w:rPr>
        <w:t>的数组，初始化时使用的是</w:t>
      </w:r>
      <w:r w:rsidRPr="00770B2F">
        <w:rPr>
          <w:rFonts w:hint="eastAsia"/>
        </w:rPr>
        <w:t>mPriorityList</w:t>
      </w:r>
      <w:r w:rsidRPr="00770B2F">
        <w:rPr>
          <w:rFonts w:hint="eastAsia"/>
        </w:rPr>
        <w:t>中的值作为下标，</w:t>
      </w:r>
      <w:r w:rsidRPr="00770B2F">
        <w:rPr>
          <w:rFonts w:hint="eastAsia"/>
        </w:rPr>
        <w:t>mPriorityList</w:t>
      </w:r>
      <w:r w:rsidRPr="00770B2F">
        <w:rPr>
          <w:rFonts w:hint="eastAsia"/>
        </w:rPr>
        <w:t>中的内容是在上一步按照</w:t>
      </w:r>
      <w:r w:rsidRPr="00770B2F">
        <w:rPr>
          <w:rFonts w:hint="eastAsia"/>
        </w:rPr>
        <w:t>mNetAttributes</w:t>
      </w:r>
      <w:r w:rsidRPr="00770B2F">
        <w:rPr>
          <w:rFonts w:hint="eastAsia"/>
        </w:rPr>
        <w:t>中</w:t>
      </w:r>
      <w:r w:rsidRPr="00770B2F">
        <w:rPr>
          <w:rFonts w:hint="eastAsia"/>
        </w:rPr>
        <w:t>NetAttributes</w:t>
      </w:r>
      <w:r w:rsidRPr="00770B2F">
        <w:rPr>
          <w:rFonts w:hint="eastAsia"/>
        </w:rPr>
        <w:t>的优先级存放的网络类型，这样</w:t>
      </w:r>
      <w:r w:rsidRPr="00770B2F">
        <w:rPr>
          <w:rFonts w:hint="eastAsia"/>
        </w:rPr>
        <w:t>mNetRequestersPids</w:t>
      </w:r>
      <w:r w:rsidRPr="00770B2F">
        <w:rPr>
          <w:rFonts w:hint="eastAsia"/>
        </w:rPr>
        <w:t>每一个下标就代表了一种网络类型，每一个下标在</w:t>
      </w:r>
      <w:r w:rsidRPr="00770B2F">
        <w:rPr>
          <w:rFonts w:hint="eastAsia"/>
        </w:rPr>
        <w:t>mNetRequestersPids</w:t>
      </w:r>
      <w:r w:rsidRPr="00770B2F">
        <w:rPr>
          <w:rFonts w:hint="eastAsia"/>
        </w:rPr>
        <w:t>指定的内容就是请求这一网络类型的所有进程</w:t>
      </w:r>
      <w:r w:rsidRPr="00770B2F">
        <w:rPr>
          <w:rFonts w:hint="eastAsia"/>
        </w:rPr>
        <w:t>id.</w:t>
      </w:r>
    </w:p>
    <w:p w:rsidR="00770B2F" w:rsidRPr="00770B2F" w:rsidRDefault="00543B37" w:rsidP="00770B2F">
      <w:r>
        <w:t xml:space="preserve">    </w:t>
      </w:r>
      <w:r w:rsidR="00770B2F" w:rsidRPr="00770B2F">
        <w:t>mNetRequestersPids = new ArrayList[ConnectivityManager.MAX_NETWORK_TYPE+1];</w:t>
      </w:r>
    </w:p>
    <w:p w:rsidR="00770B2F" w:rsidRPr="00770B2F" w:rsidRDefault="00543B37" w:rsidP="00770B2F">
      <w:r>
        <w:t xml:space="preserve">    </w:t>
      </w:r>
      <w:r w:rsidR="00770B2F" w:rsidRPr="00770B2F">
        <w:t>for (int i : mPriorityList)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mNetRequestersPids[i] = new ArrayList();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} </w:t>
      </w:r>
    </w:p>
    <w:p w:rsidR="00770B2F" w:rsidRPr="00770B2F" w:rsidRDefault="00770B2F" w:rsidP="00770B2F">
      <w:r w:rsidRPr="00770B2F">
        <w:rPr>
          <w:rFonts w:hint="eastAsia"/>
        </w:rPr>
        <w:t xml:space="preserve">       </w:t>
      </w:r>
      <w:r w:rsidRPr="00770B2F">
        <w:rPr>
          <w:rFonts w:hint="eastAsia"/>
        </w:rPr>
        <w:t>还要实例化</w:t>
      </w:r>
      <w:r w:rsidRPr="00770B2F">
        <w:rPr>
          <w:rFonts w:hint="eastAsia"/>
        </w:rPr>
        <w:t>mFeatureUsers</w:t>
      </w:r>
      <w:r w:rsidRPr="00770B2F">
        <w:rPr>
          <w:rFonts w:hint="eastAsia"/>
        </w:rPr>
        <w:t>，存放用户请求的网络功能。</w:t>
      </w:r>
      <w:r w:rsidRPr="00770B2F">
        <w:rPr>
          <w:rFonts w:hint="eastAsia"/>
        </w:rPr>
        <w:t>mMmsFeatureRequest</w:t>
      </w:r>
      <w:r w:rsidRPr="00770B2F">
        <w:rPr>
          <w:rFonts w:hint="eastAsia"/>
        </w:rPr>
        <w:t>，存放用户请求的彩信网络功能。它们中存放的都是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对象，</w:t>
      </w:r>
    </w:p>
    <w:p w:rsidR="00770B2F" w:rsidRPr="00770B2F" w:rsidRDefault="00770B2F" w:rsidP="00770B2F">
      <w:r w:rsidRPr="00770B2F">
        <w:rPr>
          <w:rFonts w:hint="eastAsia"/>
        </w:rPr>
        <w:t>FeatureUser</w:t>
      </w:r>
      <w:r w:rsidRPr="00770B2F">
        <w:rPr>
          <w:rFonts w:hint="eastAsia"/>
        </w:rPr>
        <w:t>中包含了</w:t>
      </w:r>
      <w:r w:rsidRPr="00770B2F">
        <w:rPr>
          <w:rFonts w:hint="eastAsia"/>
        </w:rPr>
        <w:t>mNetworkType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mFeature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IBinder mBinder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mPid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int mUid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mCreateTime</w:t>
      </w:r>
      <w:r w:rsidRPr="00770B2F">
        <w:rPr>
          <w:rFonts w:hint="eastAsia"/>
        </w:rPr>
        <w:t>这些属性，还有</w:t>
      </w:r>
      <w:r w:rsidRPr="00770B2F">
        <w:rPr>
          <w:rFonts w:hint="eastAsia"/>
        </w:rPr>
        <w:t>binderDied</w:t>
      </w:r>
      <w:r w:rsidRPr="00770B2F">
        <w:rPr>
          <w:rFonts w:hint="eastAsia"/>
        </w:rPr>
        <w:t>方法，当内部的</w:t>
      </w:r>
    </w:p>
    <w:p w:rsidR="00770B2F" w:rsidRPr="00770B2F" w:rsidRDefault="00770B2F" w:rsidP="00770B2F">
      <w:r w:rsidRPr="00770B2F">
        <w:rPr>
          <w:rFonts w:hint="eastAsia"/>
        </w:rPr>
        <w:t>IBinder</w:t>
      </w:r>
      <w:r w:rsidRPr="00770B2F">
        <w:rPr>
          <w:rFonts w:hint="eastAsia"/>
        </w:rPr>
        <w:t>对象死亡时调用，停用此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表示的网络功能，还有</w:t>
      </w:r>
      <w:r w:rsidRPr="00770B2F">
        <w:rPr>
          <w:rFonts w:hint="eastAsia"/>
        </w:rPr>
        <w:t>expire()</w:t>
      </w:r>
      <w:r w:rsidRPr="00770B2F">
        <w:rPr>
          <w:rFonts w:hint="eastAsia"/>
        </w:rPr>
        <w:t>方法，当此功能失效时调用，停用代表的网络功能。</w:t>
      </w:r>
    </w:p>
    <w:p w:rsidR="00770B2F" w:rsidRPr="00770B2F" w:rsidRDefault="00543B37" w:rsidP="00770B2F">
      <w:r>
        <w:t xml:space="preserve">    </w:t>
      </w:r>
      <w:r w:rsidR="00770B2F" w:rsidRPr="00770B2F">
        <w:t>mFeatureUsers = new ArrayList();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mMmsFeatureRequest = new ArrayList(); </w:t>
      </w:r>
    </w:p>
    <w:p w:rsidR="00770B2F" w:rsidRPr="00770B2F" w:rsidRDefault="00770B2F" w:rsidP="00770B2F">
      <w:r w:rsidRPr="00770B2F">
        <w:rPr>
          <w:rFonts w:hint="eastAsia"/>
        </w:rPr>
        <w:t xml:space="preserve">      </w:t>
      </w:r>
      <w:r w:rsidRPr="00770B2F">
        <w:rPr>
          <w:rFonts w:hint="eastAsia"/>
        </w:rPr>
        <w:t>接下来就是根据网络类型创建对应的跟踪器，来管理此类网络。</w:t>
      </w:r>
      <w:r w:rsidRPr="00770B2F">
        <w:rPr>
          <w:rFonts w:hint="eastAsia"/>
        </w:rPr>
        <w:t xml:space="preserve"> </w:t>
      </w:r>
    </w:p>
    <w:p w:rsidR="00770B2F" w:rsidRPr="00770B2F" w:rsidRDefault="00543B37" w:rsidP="00770B2F">
      <w:r>
        <w:t xml:space="preserve">    </w:t>
      </w:r>
      <w:r w:rsidR="00770B2F" w:rsidRPr="00770B2F">
        <w:t>boolean noMobileData = !getMobileDataEnabledByPhoneId(TelephonyManager</w:t>
      </w:r>
    </w:p>
    <w:p w:rsidR="00770B2F" w:rsidRPr="00770B2F" w:rsidRDefault="00543B37" w:rsidP="00770B2F">
      <w:r>
        <w:t xml:space="preserve">        </w:t>
      </w:r>
      <w:r w:rsidR="00770B2F" w:rsidRPr="00770B2F">
        <w:t>.getDefaultDataPhoneId(mContext));</w:t>
      </w:r>
    </w:p>
    <w:p w:rsidR="00770B2F" w:rsidRPr="00770B2F" w:rsidRDefault="00543B37" w:rsidP="00770B2F">
      <w:r>
        <w:t xml:space="preserve">    </w:t>
      </w:r>
      <w:r w:rsidR="00770B2F" w:rsidRPr="00770B2F">
        <w:t>for (int netType : mPriorityList)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switch (mNetAttributes[netType].mRadio)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case ConnectivityManager.TYPE_WIFI:</w:t>
      </w:r>
    </w:p>
    <w:p w:rsidR="00770B2F" w:rsidRPr="00770B2F" w:rsidRDefault="00543B37" w:rsidP="00770B2F">
      <w:r>
        <w:t xml:space="preserve">        </w:t>
      </w:r>
      <w:r w:rsidR="00770B2F" w:rsidRPr="00770B2F">
        <w:t>if (DBG) Slog.v(TAG, "Starting Wifi Service.");</w:t>
      </w:r>
    </w:p>
    <w:p w:rsidR="00770B2F" w:rsidRPr="00770B2F" w:rsidRDefault="00543B37" w:rsidP="00770B2F">
      <w:r>
        <w:t xml:space="preserve">        </w:t>
      </w:r>
      <w:r w:rsidR="00770B2F" w:rsidRPr="00770B2F">
        <w:t>WifiStateTracker wst = new WifiStateTracker(context, mHandler);</w:t>
      </w:r>
    </w:p>
    <w:p w:rsidR="00770B2F" w:rsidRPr="00770B2F" w:rsidRDefault="00543B37" w:rsidP="00770B2F">
      <w:r>
        <w:t xml:space="preserve">        </w:t>
      </w:r>
      <w:r w:rsidR="00770B2F" w:rsidRPr="00770B2F">
        <w:t>WifiService wifiService = new WifiService(context, wst);</w:t>
      </w:r>
    </w:p>
    <w:p w:rsidR="00770B2F" w:rsidRPr="00770B2F" w:rsidRDefault="00543B37" w:rsidP="00770B2F">
      <w:r>
        <w:t xml:space="preserve">        </w:t>
      </w:r>
      <w:r w:rsidR="00770B2F" w:rsidRPr="00770B2F">
        <w:t>ServiceManager.addService(Context.WIFI_SERVICE, wifiService);</w:t>
      </w:r>
    </w:p>
    <w:p w:rsidR="00770B2F" w:rsidRPr="00770B2F" w:rsidRDefault="00543B37" w:rsidP="00770B2F">
      <w:r>
        <w:t xml:space="preserve">        </w:t>
      </w:r>
      <w:r w:rsidR="00770B2F" w:rsidRPr="00770B2F">
        <w:t>wifiService.startWifi();</w:t>
      </w:r>
    </w:p>
    <w:p w:rsidR="00770B2F" w:rsidRPr="00770B2F" w:rsidRDefault="00543B37" w:rsidP="00770B2F">
      <w:r>
        <w:t xml:space="preserve">        </w:t>
      </w:r>
      <w:r w:rsidR="00770B2F" w:rsidRPr="00770B2F">
        <w:t>mNetTrackers[ConnectivityManager.TYPE_WIFI] = wst;</w:t>
      </w:r>
    </w:p>
    <w:p w:rsidR="00770B2F" w:rsidRPr="00770B2F" w:rsidRDefault="00543B37" w:rsidP="00770B2F">
      <w:r>
        <w:t xml:space="preserve">        </w:t>
      </w:r>
      <w:r w:rsidR="00770B2F" w:rsidRPr="00770B2F">
        <w:t>wst.startMonitoring();</w:t>
      </w:r>
    </w:p>
    <w:p w:rsidR="00770B2F" w:rsidRPr="00770B2F" w:rsidRDefault="00770B2F" w:rsidP="00770B2F"/>
    <w:p w:rsidR="00770B2F" w:rsidRPr="00770B2F" w:rsidRDefault="00543B37" w:rsidP="00770B2F">
      <w:r>
        <w:t xml:space="preserve">        </w:t>
      </w:r>
      <w:r w:rsidR="00770B2F" w:rsidRPr="00770B2F">
        <w:t>break;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case ConnectivityManager.TYPE_MOBILE:</w:t>
      </w:r>
    </w:p>
    <w:p w:rsidR="00770B2F" w:rsidRPr="00770B2F" w:rsidRDefault="00543B37" w:rsidP="00770B2F">
      <w:r>
        <w:t xml:space="preserve">        </w:t>
      </w:r>
      <w:r w:rsidR="00770B2F" w:rsidRPr="00770B2F">
        <w:t>mNetTrackers[netType] = new MobileDataStateTracker(context, mHandler,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netType, mNetAttributes[netType].mName);</w:t>
      </w:r>
    </w:p>
    <w:p w:rsidR="00770B2F" w:rsidRPr="00770B2F" w:rsidRDefault="00543B37" w:rsidP="00770B2F">
      <w:r>
        <w:t xml:space="preserve">        </w:t>
      </w:r>
      <w:r w:rsidR="00770B2F" w:rsidRPr="00770B2F">
        <w:t>mNetTrackers[netType].startMonitoring();</w:t>
      </w:r>
    </w:p>
    <w:p w:rsidR="00770B2F" w:rsidRPr="00770B2F" w:rsidRDefault="00543B37" w:rsidP="00770B2F">
      <w:r>
        <w:t xml:space="preserve">        </w:t>
      </w:r>
      <w:r w:rsidR="00770B2F" w:rsidRPr="00770B2F">
        <w:t>if (noMobileData)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(DBG) Slog.d(TAG, "tearing down Mobile networks due to setting");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mNetTrackers[netType].teardown();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    </w:t>
      </w:r>
      <w:r w:rsidR="00770B2F" w:rsidRPr="00770B2F">
        <w:t>break;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case ConnectivityManager.TYPE_WIMAX:</w:t>
      </w:r>
    </w:p>
    <w:p w:rsidR="00770B2F" w:rsidRPr="00770B2F" w:rsidRDefault="00543B37" w:rsidP="00770B2F">
      <w:r>
        <w:t xml:space="preserve">        </w:t>
      </w:r>
      <w:r w:rsidR="00770B2F" w:rsidRPr="00770B2F">
        <w:t>NetworkStateTracker nst = makeWimaxStateTracker();</w:t>
      </w:r>
    </w:p>
    <w:p w:rsidR="00770B2F" w:rsidRPr="00770B2F" w:rsidRDefault="00543B37" w:rsidP="00770B2F">
      <w:r>
        <w:t xml:space="preserve">        </w:t>
      </w:r>
      <w:r w:rsidR="00770B2F" w:rsidRPr="00770B2F">
        <w:t>if (nst != null)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nst.startMonitoring();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    </w:t>
      </w:r>
      <w:r w:rsidR="00770B2F" w:rsidRPr="00770B2F">
        <w:t>mNetTrackers[netType] = nst;</w:t>
      </w:r>
    </w:p>
    <w:p w:rsidR="00770B2F" w:rsidRPr="00770B2F" w:rsidRDefault="00543B37" w:rsidP="00770B2F">
      <w:r>
        <w:t xml:space="preserve">        </w:t>
      </w:r>
      <w:r w:rsidR="00770B2F" w:rsidRPr="00770B2F">
        <w:t>if (noMobileData)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(DBG) Slog.d(TAG, "tearing down WiMAX networks due to setting");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mNetTrackers[netType].teardown();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    </w:t>
      </w:r>
      <w:r w:rsidR="00770B2F" w:rsidRPr="00770B2F">
        <w:t>break;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default:</w:t>
      </w:r>
    </w:p>
    <w:p w:rsidR="00770B2F" w:rsidRPr="00770B2F" w:rsidRDefault="00543B37" w:rsidP="00770B2F">
      <w:r>
        <w:t xml:space="preserve">        </w:t>
      </w:r>
      <w:r w:rsidR="00770B2F" w:rsidRPr="00770B2F">
        <w:t>Slog.e(TAG, "Trying to create a DataStateTracker for an unknown radio type " +</w:t>
      </w:r>
    </w:p>
    <w:p w:rsidR="00770B2F" w:rsidRPr="00770B2F" w:rsidRDefault="00543B37" w:rsidP="00770B2F">
      <w:r>
        <w:t xml:space="preserve">            </w:t>
      </w:r>
      <w:r w:rsidR="00770B2F" w:rsidRPr="00770B2F">
        <w:t>mNetAttributes[netType].mRadio);</w:t>
      </w:r>
    </w:p>
    <w:p w:rsidR="00770B2F" w:rsidRPr="00770B2F" w:rsidRDefault="00543B37" w:rsidP="00770B2F">
      <w:r>
        <w:t xml:space="preserve">        </w:t>
      </w:r>
      <w:r w:rsidR="00770B2F" w:rsidRPr="00770B2F">
        <w:t>continue;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543B37" w:rsidP="00770B2F">
      <w:r>
        <w:rPr>
          <w:rFonts w:hint="eastAsia"/>
        </w:rPr>
        <w:t xml:space="preserve">    </w:t>
      </w:r>
      <w:r w:rsidR="00770B2F" w:rsidRPr="00770B2F">
        <w:rPr>
          <w:rFonts w:hint="eastAsia"/>
        </w:rPr>
        <w:t>noMobileData</w:t>
      </w:r>
      <w:r w:rsidR="00770B2F" w:rsidRPr="00770B2F">
        <w:rPr>
          <w:rFonts w:hint="eastAsia"/>
        </w:rPr>
        <w:t>获取的手机默认</w:t>
      </w:r>
      <w:r w:rsidR="00770B2F" w:rsidRPr="00770B2F">
        <w:rPr>
          <w:rFonts w:hint="eastAsia"/>
        </w:rPr>
        <w:t>sim</w:t>
      </w:r>
      <w:r w:rsidR="00770B2F" w:rsidRPr="00770B2F">
        <w:rPr>
          <w:rFonts w:hint="eastAsia"/>
        </w:rPr>
        <w:t>卡的数据连接开关的状态，如果为关闭，在创建了使用移动网络的跟踪器后，会通过跟踪器断开该网络的数据连接。</w:t>
      </w:r>
      <w:r w:rsidR="00770B2F" w:rsidRPr="00770B2F">
        <w:rPr>
          <w:rFonts w:hint="eastAsia"/>
        </w:rPr>
        <w:t xml:space="preserve"> </w:t>
      </w:r>
      <w:r w:rsidR="00770B2F" w:rsidRPr="00770B2F">
        <w:rPr>
          <w:rFonts w:hint="eastAsia"/>
        </w:rPr>
        <w:t>按照</w:t>
      </w:r>
      <w:r w:rsidR="00770B2F" w:rsidRPr="00770B2F">
        <w:rPr>
          <w:rFonts w:hint="eastAsia"/>
        </w:rPr>
        <w:t>mPriorityList</w:t>
      </w:r>
      <w:r w:rsidR="00770B2F" w:rsidRPr="00770B2F">
        <w:rPr>
          <w:rFonts w:hint="eastAsia"/>
        </w:rPr>
        <w:t>中网络的优先级，逐个使用其中存放的</w:t>
      </w:r>
      <w:r w:rsidR="00770B2F" w:rsidRPr="00770B2F">
        <w:rPr>
          <w:rFonts w:hint="eastAsia"/>
        </w:rPr>
        <w:t>netType</w:t>
      </w:r>
      <w:r w:rsidR="00770B2F" w:rsidRPr="00770B2F">
        <w:rPr>
          <w:rFonts w:hint="eastAsia"/>
        </w:rPr>
        <w:t>在</w:t>
      </w:r>
      <w:r w:rsidR="00770B2F" w:rsidRPr="00770B2F">
        <w:rPr>
          <w:rFonts w:hint="eastAsia"/>
        </w:rPr>
        <w:t>mNetAttributes</w:t>
      </w:r>
      <w:r w:rsidR="00770B2F" w:rsidRPr="00770B2F">
        <w:rPr>
          <w:rFonts w:hint="eastAsia"/>
        </w:rPr>
        <w:t>找到对应的网络属性，根据网络属性的</w:t>
      </w:r>
      <w:r w:rsidR="00770B2F" w:rsidRPr="00770B2F">
        <w:rPr>
          <w:rFonts w:hint="eastAsia"/>
        </w:rPr>
        <w:t>mRadio</w:t>
      </w:r>
      <w:r w:rsidR="00770B2F" w:rsidRPr="00770B2F">
        <w:rPr>
          <w:rFonts w:hint="eastAsia"/>
        </w:rPr>
        <w:t>无线类型判断需要创建的无线网络类型，我们看到</w:t>
      </w:r>
      <w:r w:rsidR="00770B2F" w:rsidRPr="00770B2F">
        <w:rPr>
          <w:rFonts w:hint="eastAsia"/>
        </w:rPr>
        <w:t>cofig.xml</w:t>
      </w:r>
      <w:r w:rsidR="00770B2F" w:rsidRPr="00770B2F">
        <w:rPr>
          <w:rFonts w:hint="eastAsia"/>
        </w:rPr>
        <w:t>文件中无线类型只有两个，分别是</w:t>
      </w:r>
      <w:r w:rsidR="00770B2F" w:rsidRPr="00770B2F">
        <w:rPr>
          <w:rFonts w:hint="eastAsia"/>
        </w:rPr>
        <w:t>1</w:t>
      </w:r>
      <w:r w:rsidR="00770B2F" w:rsidRPr="00770B2F">
        <w:rPr>
          <w:rFonts w:hint="eastAsia"/>
        </w:rPr>
        <w:t>和</w:t>
      </w:r>
      <w:r w:rsidR="00770B2F" w:rsidRPr="00770B2F">
        <w:rPr>
          <w:rFonts w:hint="eastAsia"/>
        </w:rPr>
        <w:t>0</w:t>
      </w:r>
      <w:r w:rsidR="00770B2F" w:rsidRPr="00770B2F">
        <w:rPr>
          <w:rFonts w:hint="eastAsia"/>
        </w:rPr>
        <w:t>，表示</w:t>
      </w:r>
      <w:r w:rsidR="00770B2F" w:rsidRPr="00770B2F">
        <w:rPr>
          <w:rFonts w:hint="eastAsia"/>
        </w:rPr>
        <w:t>wifi</w:t>
      </w:r>
      <w:r w:rsidR="00770B2F" w:rsidRPr="00770B2F">
        <w:rPr>
          <w:rFonts w:hint="eastAsia"/>
        </w:rPr>
        <w:t>和</w:t>
      </w:r>
      <w:r w:rsidR="00770B2F" w:rsidRPr="00770B2F">
        <w:rPr>
          <w:rFonts w:hint="eastAsia"/>
        </w:rPr>
        <w:t>mobile</w:t>
      </w:r>
      <w:r w:rsidR="00770B2F" w:rsidRPr="00770B2F">
        <w:rPr>
          <w:rFonts w:hint="eastAsia"/>
        </w:rPr>
        <w:t>无线信号，而在</w:t>
      </w:r>
      <w:r w:rsidR="00770B2F" w:rsidRPr="00770B2F">
        <w:rPr>
          <w:rFonts w:hint="eastAsia"/>
        </w:rPr>
        <w:t>cofig.xml</w:t>
      </w:r>
      <w:r w:rsidR="00770B2F" w:rsidRPr="00770B2F">
        <w:rPr>
          <w:rFonts w:hint="eastAsia"/>
        </w:rPr>
        <w:t>文件中配置的网络属性的无线类型也只有这两种，其中除了</w:t>
      </w:r>
      <w:r w:rsidR="00770B2F" w:rsidRPr="00770B2F">
        <w:rPr>
          <w:rFonts w:hint="eastAsia"/>
        </w:rPr>
        <w:t>wifi</w:t>
      </w:r>
      <w:r w:rsidR="00770B2F" w:rsidRPr="00770B2F">
        <w:rPr>
          <w:rFonts w:hint="eastAsia"/>
        </w:rPr>
        <w:t>网络</w:t>
      </w:r>
      <w:r w:rsidR="00770B2F" w:rsidRPr="00770B2F">
        <w:rPr>
          <w:rFonts w:hint="eastAsia"/>
        </w:rPr>
        <w:t>,</w:t>
      </w:r>
      <w:r w:rsidR="00770B2F" w:rsidRPr="00770B2F">
        <w:rPr>
          <w:rFonts w:hint="eastAsia"/>
        </w:rPr>
        <w:t>其它都需要使用移动网络。</w:t>
      </w:r>
      <w:r w:rsidR="00770B2F" w:rsidRPr="00770B2F">
        <w:rPr>
          <w:rFonts w:hint="eastAsia"/>
        </w:rPr>
        <w:t>TYPE_WIMAX</w:t>
      </w:r>
      <w:r w:rsidR="00770B2F" w:rsidRPr="00770B2F">
        <w:rPr>
          <w:rFonts w:hint="eastAsia"/>
        </w:rPr>
        <w:t>是无线城域网，当前我国还没有此种网络，国内的手机在配置文件中都不会使用此种网络。使用</w:t>
      </w:r>
      <w:r w:rsidR="00770B2F" w:rsidRPr="00770B2F">
        <w:rPr>
          <w:rFonts w:hint="eastAsia"/>
        </w:rPr>
        <w:t>wifi</w:t>
      </w:r>
      <w:r w:rsidR="00770B2F" w:rsidRPr="00770B2F">
        <w:rPr>
          <w:rFonts w:hint="eastAsia"/>
        </w:rPr>
        <w:t>信号的只有一个网络属性，只会创建一个</w:t>
      </w:r>
      <w:r w:rsidR="00770B2F" w:rsidRPr="00770B2F">
        <w:rPr>
          <w:rFonts w:hint="eastAsia"/>
        </w:rPr>
        <w:t>WifiStateTracker</w:t>
      </w:r>
      <w:r w:rsidR="00770B2F" w:rsidRPr="00770B2F">
        <w:rPr>
          <w:rFonts w:hint="eastAsia"/>
        </w:rPr>
        <w:t>。使用移动网络的网络类型有多个，它们会分别被创建。</w:t>
      </w:r>
      <w:r w:rsidR="00770B2F" w:rsidRPr="00770B2F">
        <w:rPr>
          <w:rFonts w:hint="eastAsia"/>
        </w:rPr>
        <w:t>MobileDataStateTracker</w:t>
      </w:r>
      <w:r w:rsidR="00770B2F" w:rsidRPr="00770B2F">
        <w:rPr>
          <w:rFonts w:hint="eastAsia"/>
        </w:rPr>
        <w:t>创建时会根据传入的</w:t>
      </w:r>
      <w:r w:rsidR="00770B2F" w:rsidRPr="00770B2F">
        <w:rPr>
          <w:rFonts w:hint="eastAsia"/>
        </w:rPr>
        <w:t>netType</w:t>
      </w:r>
      <w:r w:rsidR="00770B2F" w:rsidRPr="00770B2F">
        <w:rPr>
          <w:rFonts w:hint="eastAsia"/>
        </w:rPr>
        <w:t>设置相应的</w:t>
      </w:r>
      <w:r w:rsidR="00770B2F" w:rsidRPr="00770B2F">
        <w:rPr>
          <w:rFonts w:hint="eastAsia"/>
        </w:rPr>
        <w:t>apn,</w:t>
      </w:r>
      <w:r w:rsidR="00770B2F" w:rsidRPr="00770B2F">
        <w:rPr>
          <w:rFonts w:hint="eastAsia"/>
        </w:rPr>
        <w:t>之后如果需要使用此</w:t>
      </w:r>
      <w:r w:rsidR="00770B2F" w:rsidRPr="00770B2F">
        <w:rPr>
          <w:rFonts w:hint="eastAsia"/>
        </w:rPr>
        <w:t>MobileDataStateTracker</w:t>
      </w:r>
      <w:r w:rsidR="00770B2F" w:rsidRPr="00770B2F">
        <w:rPr>
          <w:rFonts w:hint="eastAsia"/>
        </w:rPr>
        <w:t>连接网络，就会调用</w:t>
      </w:r>
      <w:r w:rsidR="00770B2F" w:rsidRPr="00770B2F">
        <w:rPr>
          <w:rFonts w:hint="eastAsia"/>
        </w:rPr>
        <w:t>PhoneService</w:t>
      </w:r>
      <w:r w:rsidR="00770B2F" w:rsidRPr="00770B2F">
        <w:rPr>
          <w:rFonts w:hint="eastAsia"/>
        </w:rPr>
        <w:t>的方法启用此</w:t>
      </w:r>
      <w:r w:rsidR="00770B2F" w:rsidRPr="00770B2F">
        <w:rPr>
          <w:rFonts w:hint="eastAsia"/>
        </w:rPr>
        <w:t>apn</w:t>
      </w:r>
      <w:r w:rsidR="00770B2F" w:rsidRPr="00770B2F">
        <w:rPr>
          <w:rFonts w:hint="eastAsia"/>
        </w:rPr>
        <w:t>，完成连接网络的操作。</w:t>
      </w:r>
      <w:r w:rsidR="00770B2F" w:rsidRPr="00770B2F">
        <w:rPr>
          <w:rFonts w:hint="eastAsia"/>
        </w:rPr>
        <w:t xml:space="preserve"> </w:t>
      </w:r>
    </w:p>
    <w:p w:rsidR="00D351FF" w:rsidRDefault="00D351FF">
      <w:pPr>
        <w:widowControl/>
        <w:jc w:val="left"/>
        <w:rPr>
          <w:rFonts w:eastAsiaTheme="majorEastAsia" w:cs="Times New Roman"/>
          <w:bCs/>
          <w:sz w:val="52"/>
          <w:szCs w:val="32"/>
        </w:rPr>
      </w:pPr>
      <w:r>
        <w:br w:type="page"/>
      </w:r>
    </w:p>
    <w:p w:rsidR="00770B2F" w:rsidRPr="00770B2F" w:rsidRDefault="00770B2F" w:rsidP="000C3FE2">
      <w:pPr>
        <w:pStyle w:val="1"/>
        <w:numPr>
          <w:ilvl w:val="0"/>
          <w:numId w:val="5"/>
        </w:numPr>
      </w:pPr>
      <w:bookmarkStart w:id="3" w:name="_Toc434566699"/>
      <w:r w:rsidRPr="00770B2F">
        <w:rPr>
          <w:rFonts w:hint="eastAsia"/>
        </w:rPr>
        <w:t>应用调用数据连接服务，启动数据连接（彩信调用数据连接过程）</w:t>
      </w:r>
      <w:bookmarkEnd w:id="3"/>
    </w:p>
    <w:p w:rsidR="00770B2F" w:rsidRPr="00770B2F" w:rsidRDefault="00770B2F" w:rsidP="00770B2F">
      <w:r w:rsidRPr="00770B2F">
        <w:rPr>
          <w:rFonts w:hint="eastAsia"/>
        </w:rPr>
        <w:t>彩信应用点击发送按键后，最终会调用</w:t>
      </w:r>
      <w:r w:rsidRPr="00770B2F">
        <w:rPr>
          <w:rFonts w:hint="eastAsia"/>
        </w:rPr>
        <w:t>TrancationService</w:t>
      </w:r>
      <w:r w:rsidRPr="00770B2F">
        <w:rPr>
          <w:rFonts w:hint="eastAsia"/>
        </w:rPr>
        <w:t>来处理彩信数据上传。</w:t>
      </w:r>
      <w:r w:rsidRPr="00770B2F">
        <w:rPr>
          <w:rFonts w:hint="eastAsia"/>
        </w:rPr>
        <w:t>TrancationService</w:t>
      </w:r>
      <w:r w:rsidRPr="00770B2F">
        <w:rPr>
          <w:rFonts w:hint="eastAsia"/>
        </w:rPr>
        <w:t>是彩信</w:t>
      </w:r>
      <w:r w:rsidRPr="00770B2F">
        <w:rPr>
          <w:rFonts w:hint="eastAsia"/>
        </w:rPr>
        <w:t>transaction</w:t>
      </w:r>
      <w:r w:rsidRPr="00770B2F">
        <w:rPr>
          <w:rFonts w:hint="eastAsia"/>
        </w:rPr>
        <w:t>包中的一个</w:t>
      </w:r>
      <w:r w:rsidRPr="00770B2F">
        <w:rPr>
          <w:rFonts w:hint="eastAsia"/>
        </w:rPr>
        <w:t>service</w:t>
      </w:r>
      <w:r w:rsidRPr="00770B2F">
        <w:rPr>
          <w:rFonts w:hint="eastAsia"/>
        </w:rPr>
        <w:t>，负责彩信收发时的数据传送。</w:t>
      </w:r>
    </w:p>
    <w:p w:rsidR="00770B2F" w:rsidRPr="00770B2F" w:rsidRDefault="00770B2F" w:rsidP="00770B2F">
      <w:r w:rsidRPr="00770B2F">
        <w:rPr>
          <w:rFonts w:hint="eastAsia"/>
        </w:rPr>
        <w:t>彩信发送时，</w:t>
      </w:r>
      <w:r w:rsidRPr="00770B2F">
        <w:rPr>
          <w:rFonts w:hint="eastAsia"/>
        </w:rPr>
        <w:t>TrancationService</w:t>
      </w:r>
      <w:r w:rsidRPr="00770B2F">
        <w:rPr>
          <w:rFonts w:hint="eastAsia"/>
        </w:rPr>
        <w:t>在</w:t>
      </w:r>
      <w:r w:rsidRPr="00770B2F">
        <w:rPr>
          <w:rFonts w:hint="eastAsia"/>
        </w:rPr>
        <w:t>beginMmsConnectivity()</w:t>
      </w:r>
      <w:r w:rsidRPr="00770B2F">
        <w:rPr>
          <w:rFonts w:hint="eastAsia"/>
        </w:rPr>
        <w:t>方法中调用</w:t>
      </w:r>
      <w:r w:rsidRPr="00770B2F">
        <w:rPr>
          <w:rFonts w:hint="eastAsia"/>
        </w:rPr>
        <w:t>ConnectivityManager</w:t>
      </w:r>
      <w:r w:rsidRPr="00770B2F">
        <w:rPr>
          <w:rFonts w:hint="eastAsia"/>
        </w:rPr>
        <w:t>的</w:t>
      </w:r>
      <w:r w:rsidRPr="00770B2F">
        <w:rPr>
          <w:rFonts w:hint="eastAsia"/>
        </w:rPr>
        <w:t>startUsingNetworkFeature()</w:t>
      </w:r>
      <w:r w:rsidRPr="00770B2F">
        <w:rPr>
          <w:rFonts w:hint="eastAsia"/>
        </w:rPr>
        <w:t>方法来开启指定的网络连接。</w:t>
      </w:r>
      <w:r w:rsidRPr="00770B2F">
        <w:rPr>
          <w:rFonts w:hint="eastAsia"/>
        </w:rPr>
        <w:t xml:space="preserve"> </w:t>
      </w:r>
    </w:p>
    <w:p w:rsidR="00770B2F" w:rsidRPr="00770B2F" w:rsidRDefault="00770B2F" w:rsidP="00172253">
      <w:r w:rsidRPr="00770B2F">
        <w:t>protected int beginMmsConnectivity() throws IOException {</w:t>
      </w:r>
    </w:p>
    <w:p w:rsidR="00770B2F" w:rsidRPr="00770B2F" w:rsidRDefault="008F7541" w:rsidP="00770B2F">
      <w:r w:rsidRPr="00770B2F">
        <w:t xml:space="preserve">    </w:t>
      </w:r>
      <w:r w:rsidR="00770B2F" w:rsidRPr="00770B2F">
        <w:t>............................</w:t>
      </w:r>
    </w:p>
    <w:p w:rsidR="00770B2F" w:rsidRPr="00770B2F" w:rsidRDefault="008F7541" w:rsidP="00770B2F">
      <w:r w:rsidRPr="00770B2F">
        <w:t xml:space="preserve">    </w:t>
      </w:r>
      <w:r w:rsidR="00770B2F" w:rsidRPr="00770B2F">
        <w:t xml:space="preserve"> int result = mConnMgr.startUsingNetworkFeature(ConnectivityManager.TYPE_MOBILE, PhoneFactory.getFeature(Phone.FEATURE_ENABLE_MMS, mPhoneId));</w:t>
      </w:r>
    </w:p>
    <w:p w:rsidR="00770B2F" w:rsidRPr="00770B2F" w:rsidRDefault="008F7541" w:rsidP="00172253">
      <w:r w:rsidRPr="00770B2F">
        <w:t xml:space="preserve">    </w:t>
      </w:r>
      <w:r w:rsidR="00770B2F" w:rsidRPr="00770B2F">
        <w:t>..........................</w:t>
      </w:r>
    </w:p>
    <w:p w:rsidR="00770B2F" w:rsidRPr="00770B2F" w:rsidRDefault="00770B2F" w:rsidP="00770B2F">
      <w:r w:rsidRPr="00770B2F">
        <w:t>}</w:t>
      </w:r>
    </w:p>
    <w:p w:rsidR="00770B2F" w:rsidRPr="00C558C0" w:rsidRDefault="00770B2F" w:rsidP="00770B2F"/>
    <w:p w:rsidR="00770B2F" w:rsidRPr="00770B2F" w:rsidRDefault="00770B2F" w:rsidP="00770B2F">
      <w:r w:rsidRPr="00770B2F">
        <w:rPr>
          <w:rFonts w:hint="eastAsia"/>
        </w:rPr>
        <w:t>调用</w:t>
      </w:r>
      <w:r w:rsidRPr="00770B2F">
        <w:rPr>
          <w:rFonts w:hint="eastAsia"/>
        </w:rPr>
        <w:t>startUsingNetworkFeature</w:t>
      </w:r>
      <w:r w:rsidRPr="00770B2F">
        <w:rPr>
          <w:rFonts w:hint="eastAsia"/>
        </w:rPr>
        <w:t>方法时传入的</w:t>
      </w:r>
      <w:r w:rsidRPr="00770B2F">
        <w:rPr>
          <w:rFonts w:hint="eastAsia"/>
        </w:rPr>
        <w:t>ConnectivityManager.TYPE_MOBILE</w:t>
      </w:r>
      <w:r w:rsidRPr="00770B2F">
        <w:rPr>
          <w:rFonts w:hint="eastAsia"/>
        </w:rPr>
        <w:t>为指定要启用的网络类型，此网络类型是</w:t>
      </w:r>
      <w:r w:rsidRPr="00770B2F">
        <w:rPr>
          <w:rFonts w:hint="eastAsia"/>
        </w:rPr>
        <w:t>mNetAttributes</w:t>
      </w:r>
      <w:r w:rsidRPr="00770B2F">
        <w:rPr>
          <w:rFonts w:hint="eastAsia"/>
        </w:rPr>
        <w:t>从</w:t>
      </w:r>
      <w:r w:rsidRPr="00770B2F">
        <w:rPr>
          <w:rFonts w:hint="eastAsia"/>
        </w:rPr>
        <w:t>config.xml</w:t>
      </w:r>
      <w:r w:rsidRPr="00770B2F">
        <w:rPr>
          <w:rFonts w:hint="eastAsia"/>
        </w:rPr>
        <w:t>中初始化的第二个值，也做为了</w:t>
      </w:r>
      <w:r w:rsidRPr="00770B2F">
        <w:rPr>
          <w:rFonts w:hint="eastAsia"/>
        </w:rPr>
        <w:t>mNetAttributes</w:t>
      </w:r>
      <w:r w:rsidRPr="00770B2F">
        <w:rPr>
          <w:rFonts w:hint="eastAsia"/>
        </w:rPr>
        <w:t>的下标，来存放对应的网络属性。其值为</w:t>
      </w:r>
      <w:r w:rsidRPr="00770B2F">
        <w:rPr>
          <w:rFonts w:hint="eastAsia"/>
        </w:rPr>
        <w:t>0</w:t>
      </w:r>
      <w:r w:rsidRPr="00770B2F">
        <w:rPr>
          <w:rFonts w:hint="eastAsia"/>
        </w:rPr>
        <w:t>，表示的就是要使用</w:t>
      </w:r>
      <w:r w:rsidRPr="00770B2F">
        <w:rPr>
          <w:rFonts w:hint="eastAsia"/>
        </w:rPr>
        <w:t>mobile</w:t>
      </w:r>
      <w:r w:rsidRPr="00770B2F">
        <w:rPr>
          <w:rFonts w:hint="eastAsia"/>
        </w:rPr>
        <w:t>移动网络。第二个参数是要使用的彩信功能，返回的是类似</w:t>
      </w:r>
      <w:r w:rsidRPr="00770B2F">
        <w:rPr>
          <w:rFonts w:hint="eastAsia"/>
        </w:rPr>
        <w:t>mobile_mms0</w:t>
      </w:r>
      <w:r w:rsidRPr="00770B2F">
        <w:rPr>
          <w:rFonts w:hint="eastAsia"/>
        </w:rPr>
        <w:t>这样的功能名称字符串，如果是单卡就直接会传入</w:t>
      </w:r>
      <w:r w:rsidRPr="00770B2F">
        <w:rPr>
          <w:rFonts w:hint="eastAsia"/>
        </w:rPr>
        <w:t>mobile_mms</w:t>
      </w:r>
      <w:r w:rsidRPr="00770B2F">
        <w:rPr>
          <w:rFonts w:hint="eastAsia"/>
        </w:rPr>
        <w:t>。使用这样的名称是为了确定移动网络的接入方式，也就是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。</w:t>
      </w:r>
      <w:r w:rsidRPr="00770B2F">
        <w:rPr>
          <w:rFonts w:hint="eastAsia"/>
        </w:rPr>
        <w:t xml:space="preserve"> </w:t>
      </w:r>
    </w:p>
    <w:p w:rsidR="00770B2F" w:rsidRPr="00770B2F" w:rsidRDefault="00543B37" w:rsidP="00770B2F">
      <w:r>
        <w:t xml:space="preserve">    </w:t>
      </w:r>
      <w:r w:rsidR="00770B2F" w:rsidRPr="00770B2F">
        <w:t>String[] naStrings = context.getResources().getStringArray(</w:t>
      </w:r>
    </w:p>
    <w:p w:rsidR="00770B2F" w:rsidRPr="00770B2F" w:rsidRDefault="00543B37" w:rsidP="00770B2F">
      <w:r>
        <w:t xml:space="preserve">        </w:t>
      </w:r>
      <w:r w:rsidR="00770B2F" w:rsidRPr="00770B2F">
        <w:t>com.android.internal.R.array.networkAttributes);</w:t>
      </w:r>
    </w:p>
    <w:p w:rsidR="00770B2F" w:rsidRPr="00770B2F" w:rsidRDefault="00543B37" w:rsidP="00770B2F">
      <w:r>
        <w:t xml:space="preserve">    </w:t>
      </w:r>
      <w:r w:rsidR="00770B2F" w:rsidRPr="00770B2F">
        <w:t>for (String naString : naStrings)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try {</w:t>
      </w:r>
    </w:p>
    <w:p w:rsidR="00770B2F" w:rsidRPr="00770B2F" w:rsidRDefault="00543B37" w:rsidP="00770B2F">
      <w:r>
        <w:t xml:space="preserve">        </w:t>
      </w:r>
      <w:r w:rsidR="00770B2F" w:rsidRPr="00770B2F">
        <w:t>NetworkAttributes n = new NetworkAttributes(naString);</w:t>
      </w:r>
    </w:p>
    <w:p w:rsidR="00770B2F" w:rsidRPr="00770B2F" w:rsidRDefault="00543B37" w:rsidP="00770B2F">
      <w:r>
        <w:t xml:space="preserve">        </w:t>
      </w:r>
      <w:r w:rsidR="00770B2F" w:rsidRPr="00770B2F">
        <w:t>..........................</w:t>
      </w:r>
    </w:p>
    <w:p w:rsidR="00770B2F" w:rsidRPr="00770B2F" w:rsidRDefault="00543B37" w:rsidP="00770B2F">
      <w:r>
        <w:t xml:space="preserve">        </w:t>
      </w:r>
      <w:r w:rsidR="00770B2F" w:rsidRPr="00770B2F">
        <w:t>mNetAttributes[n.mType] = n;</w:t>
      </w:r>
    </w:p>
    <w:p w:rsidR="00770B2F" w:rsidRPr="00770B2F" w:rsidRDefault="00543B37" w:rsidP="00770B2F">
      <w:r>
        <w:t xml:space="preserve">        </w:t>
      </w:r>
      <w:r w:rsidR="00770B2F" w:rsidRPr="00770B2F">
        <w:t>mNetworksDefined++;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 catch(Exception e) {</w:t>
      </w:r>
    </w:p>
    <w:p w:rsidR="00770B2F" w:rsidRPr="00770B2F" w:rsidRDefault="00543B37" w:rsidP="00770B2F">
      <w:r>
        <w:t xml:space="preserve">        </w:t>
      </w:r>
      <w:r w:rsidR="00770B2F" w:rsidRPr="00770B2F">
        <w:t>// ignore it - leave the entry null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770B2F" w:rsidP="00770B2F"/>
    <w:p w:rsidR="00770B2F" w:rsidRPr="00770B2F" w:rsidRDefault="00770B2F" w:rsidP="00770B2F">
      <w:r w:rsidRPr="00770B2F">
        <w:rPr>
          <w:rFonts w:hint="eastAsia"/>
        </w:rPr>
        <w:t>ConnectivityManager</w:t>
      </w:r>
      <w:r w:rsidRPr="00770B2F">
        <w:rPr>
          <w:rFonts w:hint="eastAsia"/>
        </w:rPr>
        <w:t>中会通过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的本地代理</w:t>
      </w:r>
      <w:r w:rsidRPr="00770B2F">
        <w:rPr>
          <w:rFonts w:hint="eastAsia"/>
        </w:rPr>
        <w:t>IConnectivityManager</w:t>
      </w:r>
      <w:r w:rsidRPr="00770B2F">
        <w:rPr>
          <w:rFonts w:hint="eastAsia"/>
        </w:rPr>
        <w:t>调用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的</w:t>
      </w:r>
      <w:r w:rsidRPr="00770B2F">
        <w:rPr>
          <w:rFonts w:hint="eastAsia"/>
        </w:rPr>
        <w:t>startUsingNetworkFeature</w:t>
      </w:r>
      <w:r w:rsidRPr="00770B2F">
        <w:rPr>
          <w:rFonts w:hint="eastAsia"/>
        </w:rPr>
        <w:t>方法。调用</w:t>
      </w:r>
      <w:r w:rsidRPr="00770B2F">
        <w:rPr>
          <w:rFonts w:hint="eastAsia"/>
        </w:rPr>
        <w:t>service</w:t>
      </w:r>
      <w:r w:rsidRPr="00770B2F">
        <w:rPr>
          <w:rFonts w:hint="eastAsia"/>
        </w:rPr>
        <w:t>时，除了彩信应用传来的</w:t>
      </w:r>
      <w:r w:rsidRPr="00770B2F">
        <w:rPr>
          <w:rFonts w:hint="eastAsia"/>
        </w:rPr>
        <w:t>networkType, feature</w:t>
      </w:r>
      <w:r w:rsidRPr="00770B2F">
        <w:rPr>
          <w:rFonts w:hint="eastAsia"/>
        </w:rPr>
        <w:t>，还新</w:t>
      </w:r>
      <w:r w:rsidRPr="00770B2F">
        <w:rPr>
          <w:rFonts w:hint="eastAsia"/>
        </w:rPr>
        <w:t>new</w:t>
      </w:r>
      <w:r w:rsidRPr="00770B2F">
        <w:rPr>
          <w:rFonts w:hint="eastAsia"/>
        </w:rPr>
        <w:t>了一个</w:t>
      </w:r>
      <w:r w:rsidRPr="00770B2F">
        <w:rPr>
          <w:rFonts w:hint="eastAsia"/>
        </w:rPr>
        <w:t>Binder</w:t>
      </w:r>
      <w:r w:rsidRPr="00770B2F">
        <w:rPr>
          <w:rFonts w:hint="eastAsia"/>
        </w:rPr>
        <w:t>。此</w:t>
      </w:r>
      <w:r w:rsidRPr="00770B2F">
        <w:rPr>
          <w:rFonts w:hint="eastAsia"/>
        </w:rPr>
        <w:t>Binder</w:t>
      </w:r>
      <w:r w:rsidRPr="00770B2F">
        <w:rPr>
          <w:rFonts w:hint="eastAsia"/>
        </w:rPr>
        <w:t>如果死亡的话，会回调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的停止网络功能的方法，将和此</w:t>
      </w:r>
      <w:r w:rsidRPr="00770B2F">
        <w:rPr>
          <w:rFonts w:hint="eastAsia"/>
        </w:rPr>
        <w:t>Binder</w:t>
      </w:r>
      <w:r w:rsidRPr="00770B2F">
        <w:rPr>
          <w:rFonts w:hint="eastAsia"/>
        </w:rPr>
        <w:t>相连接的网络功能断开。</w:t>
      </w:r>
      <w:r w:rsidRPr="00770B2F">
        <w:rPr>
          <w:rFonts w:hint="eastAsia"/>
        </w:rPr>
        <w:t xml:space="preserve"> </w:t>
      </w:r>
    </w:p>
    <w:p w:rsidR="00770B2F" w:rsidRPr="00770B2F" w:rsidRDefault="00770B2F" w:rsidP="00770B2F">
      <w:r w:rsidRPr="00770B2F">
        <w:t xml:space="preserve">    public int startUsingNetworkFeature(int networkType, String feature) {</w:t>
      </w:r>
    </w:p>
    <w:p w:rsidR="00770B2F" w:rsidRPr="00770B2F" w:rsidRDefault="00543B37" w:rsidP="00770B2F">
      <w:r>
        <w:t xml:space="preserve">    </w:t>
      </w:r>
      <w:r w:rsidR="00770B2F" w:rsidRPr="00770B2F">
        <w:t>try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return mService.startUsingNetworkFeature(networkType, feature,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new Binder());</w:t>
      </w:r>
    </w:p>
    <w:p w:rsidR="00770B2F" w:rsidRPr="00770B2F" w:rsidRDefault="00543B37" w:rsidP="00770B2F">
      <w:r>
        <w:t xml:space="preserve">    </w:t>
      </w:r>
      <w:r w:rsidR="00770B2F" w:rsidRPr="00770B2F">
        <w:t>} catch (RemoteException e)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return -1;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770B2F" w:rsidP="00770B2F">
      <w:r w:rsidRPr="00770B2F">
        <w:t xml:space="preserve">    }</w:t>
      </w:r>
    </w:p>
    <w:p w:rsidR="00770B2F" w:rsidRPr="00770B2F" w:rsidRDefault="00770B2F" w:rsidP="00770B2F"/>
    <w:p w:rsidR="00770B2F" w:rsidRPr="00770B2F" w:rsidRDefault="00770B2F" w:rsidP="00770B2F">
      <w:r w:rsidRPr="00770B2F">
        <w:rPr>
          <w:rFonts w:hint="eastAsia"/>
        </w:rPr>
        <w:t>ConnectivityService</w:t>
      </w:r>
      <w:r w:rsidRPr="00770B2F">
        <w:rPr>
          <w:rFonts w:hint="eastAsia"/>
        </w:rPr>
        <w:t>首先使用传进来的</w:t>
      </w:r>
      <w:r w:rsidRPr="00770B2F">
        <w:rPr>
          <w:rFonts w:hint="eastAsia"/>
        </w:rPr>
        <w:t>networkType, feature, binder</w:t>
      </w:r>
      <w:r w:rsidRPr="00770B2F">
        <w:rPr>
          <w:rFonts w:hint="eastAsia"/>
        </w:rPr>
        <w:t>创建一个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。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是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的一个内部类，除了传入的参数，还保存有请求此功能的</w:t>
      </w:r>
      <w:r w:rsidRPr="00770B2F">
        <w:rPr>
          <w:rFonts w:hint="eastAsia"/>
        </w:rPr>
        <w:t>Uid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Pid,</w:t>
      </w:r>
      <w:r w:rsidRPr="00770B2F">
        <w:rPr>
          <w:rFonts w:hint="eastAsia"/>
        </w:rPr>
        <w:t>以及此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的创建时间</w:t>
      </w:r>
      <w:r w:rsidRPr="00770B2F">
        <w:rPr>
          <w:rFonts w:hint="eastAsia"/>
        </w:rPr>
        <w:t>mCreateTime</w:t>
      </w:r>
      <w:r w:rsidRPr="00770B2F">
        <w:rPr>
          <w:rFonts w:hint="eastAsia"/>
        </w:rPr>
        <w:t>。当此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过期或者内部的</w:t>
      </w:r>
      <w:r w:rsidRPr="00770B2F">
        <w:rPr>
          <w:rFonts w:hint="eastAsia"/>
        </w:rPr>
        <w:t>Binder</w:t>
      </w:r>
      <w:r w:rsidRPr="00770B2F">
        <w:rPr>
          <w:rFonts w:hint="eastAsia"/>
        </w:rPr>
        <w:t>死亡皆会回调</w:t>
      </w:r>
      <w:r w:rsidRPr="00770B2F">
        <w:rPr>
          <w:rFonts w:hint="eastAsia"/>
        </w:rPr>
        <w:t>stopUsingNetworkFeature</w:t>
      </w:r>
      <w:r w:rsidRPr="00770B2F">
        <w:rPr>
          <w:rFonts w:hint="eastAsia"/>
        </w:rPr>
        <w:t>方法来停止此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请求的网络。如果之前有请求过彩信网络，会存在</w:t>
      </w:r>
      <w:r w:rsidRPr="00770B2F">
        <w:rPr>
          <w:rFonts w:hint="eastAsia"/>
        </w:rPr>
        <w:t>mMmsFeatureRequest</w:t>
      </w:r>
      <w:r w:rsidRPr="00770B2F">
        <w:rPr>
          <w:rFonts w:hint="eastAsia"/>
        </w:rPr>
        <w:t>中。此次请求的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mMmsFeatureRequest</w:t>
      </w:r>
      <w:r w:rsidRPr="00770B2F">
        <w:rPr>
          <w:rFonts w:hint="eastAsia"/>
        </w:rPr>
        <w:t>中首个请求如果相同，且没有断开，直接至</w:t>
      </w:r>
      <w:r w:rsidRPr="00770B2F">
        <w:rPr>
          <w:rFonts w:hint="eastAsia"/>
        </w:rPr>
        <w:t>mMmsFeatureState</w:t>
      </w:r>
      <w:r w:rsidRPr="00770B2F">
        <w:rPr>
          <w:rFonts w:hint="eastAsia"/>
        </w:rPr>
        <w:t>为</w:t>
      </w:r>
      <w:r w:rsidRPr="00770B2F">
        <w:rPr>
          <w:rFonts w:hint="eastAsia"/>
        </w:rPr>
        <w:t>CONNECTING</w:t>
      </w:r>
      <w:r w:rsidRPr="00770B2F">
        <w:rPr>
          <w:rFonts w:hint="eastAsia"/>
        </w:rPr>
        <w:t>。如果之前没有同类请求，就加入</w:t>
      </w:r>
      <w:r w:rsidRPr="00770B2F">
        <w:rPr>
          <w:rFonts w:hint="eastAsia"/>
        </w:rPr>
        <w:t>mMmsFeatureRequest</w:t>
      </w:r>
      <w:r w:rsidRPr="00770B2F">
        <w:rPr>
          <w:rFonts w:hint="eastAsia"/>
        </w:rPr>
        <w:t>中。前一种情况和已存在请求但没连接，都将返回</w:t>
      </w:r>
      <w:r w:rsidRPr="00770B2F">
        <w:rPr>
          <w:rFonts w:hint="eastAsia"/>
        </w:rPr>
        <w:t>APN_REQUEST_STARTED</w:t>
      </w:r>
      <w:r w:rsidRPr="00770B2F">
        <w:rPr>
          <w:rFonts w:hint="eastAsia"/>
        </w:rPr>
        <w:t>的状态码，表示请求已发出。</w:t>
      </w:r>
      <w:r w:rsidRPr="00770B2F">
        <w:rPr>
          <w:rFonts w:hint="eastAsia"/>
        </w:rPr>
        <w:t>mMmsFeatureRequest</w:t>
      </w:r>
      <w:r w:rsidRPr="00770B2F">
        <w:rPr>
          <w:rFonts w:hint="eastAsia"/>
        </w:rPr>
        <w:t>中的</w:t>
      </w:r>
      <w:r w:rsidRPr="00770B2F">
        <w:rPr>
          <w:rFonts w:hint="eastAsia"/>
        </w:rPr>
        <w:t>FeatureUser</w:t>
      </w:r>
      <w:r w:rsidRPr="00770B2F">
        <w:rPr>
          <w:rFonts w:hint="eastAsia"/>
        </w:rPr>
        <w:t>会在网络断开时移除。</w:t>
      </w:r>
      <w:r w:rsidRPr="00770B2F">
        <w:rPr>
          <w:rFonts w:hint="eastAsia"/>
        </w:rPr>
        <w:t xml:space="preserve"> </w:t>
      </w:r>
    </w:p>
    <w:p w:rsidR="00770B2F" w:rsidRPr="00770B2F" w:rsidRDefault="00543B37" w:rsidP="00770B2F">
      <w:r>
        <w:t xml:space="preserve">    </w:t>
      </w:r>
      <w:r w:rsidR="00770B2F" w:rsidRPr="00770B2F">
        <w:t>FeatureUser f = new FeatureUser(networkType, feature, binder);</w:t>
      </w:r>
    </w:p>
    <w:p w:rsidR="00770B2F" w:rsidRPr="00770B2F" w:rsidRDefault="00543B37" w:rsidP="00770B2F">
      <w:r>
        <w:t xml:space="preserve">    </w:t>
      </w:r>
      <w:r w:rsidR="00770B2F" w:rsidRPr="00770B2F">
        <w:t>synchronized(this)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(isMmsFeature(feature)) {</w:t>
      </w:r>
    </w:p>
    <w:p w:rsidR="00770B2F" w:rsidRPr="00770B2F" w:rsidRDefault="00543B37" w:rsidP="00770B2F">
      <w:r>
        <w:t xml:space="preserve">        </w:t>
      </w:r>
      <w:r w:rsidR="00770B2F" w:rsidRPr="00770B2F">
        <w:t>if (mMmsFeatureRequest.isEmpty())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// current data connection is default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mMmsFeatureRequest.add(f);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mMmsFeatureState = FeatureState.CONNECTING;</w:t>
      </w:r>
    </w:p>
    <w:p w:rsidR="00770B2F" w:rsidRPr="00770B2F" w:rsidRDefault="00543B37" w:rsidP="00770B2F">
      <w:r>
        <w:t xml:space="preserve">        </w:t>
      </w:r>
      <w:r w:rsidR="00770B2F" w:rsidRPr="00770B2F">
        <w:t>} else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// current data connection is mms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FeatureUser k = (FeatureUser)mMmsFeatureRequest.get(0);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(TextUtils.equals(k.mFeature, feature) &amp;&amp; mMmsFeatureState != FeatureState.DISCONNECTING) {</w:t>
      </w:r>
    </w:p>
    <w:p w:rsidR="00770B2F" w:rsidRPr="00770B2F" w:rsidRDefault="00543B37" w:rsidP="00770B2F">
      <w:r>
        <w:t xml:space="preserve">            </w:t>
      </w:r>
      <w:r w:rsidR="00770B2F" w:rsidRPr="00770B2F">
        <w:t>mMmsFeatureState = FeatureState.CONNECTING;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} else {</w:t>
      </w:r>
    </w:p>
    <w:p w:rsidR="00770B2F" w:rsidRPr="00770B2F" w:rsidRDefault="00543B37" w:rsidP="00770B2F">
      <w:r>
        <w:t xml:space="preserve">            </w:t>
      </w:r>
      <w:r w:rsidR="00770B2F" w:rsidRPr="00770B2F">
        <w:t>boolean found = false;</w:t>
      </w:r>
    </w:p>
    <w:p w:rsidR="00770B2F" w:rsidRPr="00770B2F" w:rsidRDefault="00543B37" w:rsidP="00770B2F">
      <w:r>
        <w:t xml:space="preserve">            </w:t>
      </w:r>
      <w:r w:rsidR="00770B2F" w:rsidRPr="00770B2F">
        <w:t>for (int i = 0; i &lt; mMmsFeatureRequest.size(); i++) {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FeatureUser u = (FeatureUser)mMmsFeatureRequest.get(i);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if (TextUtils.equals(feature, u.mFeature)) {</w:t>
      </w:r>
    </w:p>
    <w:p w:rsidR="00770B2F" w:rsidRPr="00770B2F" w:rsidRDefault="00543B37" w:rsidP="00770B2F">
      <w:r>
        <w:t xml:space="preserve">                </w:t>
      </w:r>
      <w:r w:rsidR="00770B2F" w:rsidRPr="00770B2F">
        <w:t>found = true;</w:t>
      </w:r>
    </w:p>
    <w:p w:rsidR="00770B2F" w:rsidRPr="00770B2F" w:rsidRDefault="00543B37" w:rsidP="00770B2F">
      <w:r>
        <w:t xml:space="preserve">                </w:t>
      </w:r>
      <w:r w:rsidR="00770B2F" w:rsidRPr="00770B2F">
        <w:t>break;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    </w:t>
      </w:r>
      <w:r w:rsidR="00770B2F" w:rsidRPr="00770B2F">
        <w:t>}</w:t>
      </w:r>
    </w:p>
    <w:p w:rsidR="00770B2F" w:rsidRPr="00770B2F" w:rsidRDefault="00543B37" w:rsidP="00770B2F">
      <w:r>
        <w:t xml:space="preserve">            </w:t>
      </w:r>
      <w:r w:rsidR="00770B2F" w:rsidRPr="00770B2F">
        <w:t>if (!found) {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if (DBG) {</w:t>
      </w:r>
    </w:p>
    <w:p w:rsidR="00770B2F" w:rsidRPr="00770B2F" w:rsidRDefault="00543B37" w:rsidP="00770B2F">
      <w:r>
        <w:t xml:space="preserve">                </w:t>
      </w:r>
      <w:r w:rsidR="00770B2F" w:rsidRPr="00770B2F">
        <w:t>Slog.d(TAG, "startUsing Mms pending " + feature);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mMmsFeatureRequest.add(f);</w:t>
      </w:r>
    </w:p>
    <w:p w:rsidR="00770B2F" w:rsidRPr="00770B2F" w:rsidRDefault="00543B37" w:rsidP="00770B2F">
      <w:r>
        <w:t xml:space="preserve">            </w:t>
      </w:r>
      <w:r w:rsidR="00770B2F" w:rsidRPr="00770B2F">
        <w:t>} else {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if (DBG) {</w:t>
      </w:r>
    </w:p>
    <w:p w:rsidR="00770B2F" w:rsidRPr="00770B2F" w:rsidRDefault="00543B37" w:rsidP="00770B2F">
      <w:r>
        <w:t xml:space="preserve">                </w:t>
      </w:r>
      <w:r w:rsidR="00770B2F" w:rsidRPr="00770B2F">
        <w:t>Slog.d(TAG, "startUsing duplicate Mms pending " + feature);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    </w:t>
      </w:r>
      <w:r w:rsidR="00770B2F" w:rsidRPr="00770B2F">
        <w:t>}</w:t>
      </w:r>
    </w:p>
    <w:p w:rsidR="00770B2F" w:rsidRPr="00770B2F" w:rsidRDefault="00543B37" w:rsidP="00770B2F">
      <w:r>
        <w:t xml:space="preserve">            </w:t>
      </w:r>
      <w:r w:rsidR="00770B2F" w:rsidRPr="00770B2F">
        <w:t>return Phone.APN_REQUEST_STARTED;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770B2F" w:rsidP="00770B2F">
      <w:r w:rsidRPr="00770B2F">
        <w:rPr>
          <w:rFonts w:hint="eastAsia"/>
        </w:rPr>
        <w:t xml:space="preserve">       </w:t>
      </w:r>
      <w:r w:rsidRPr="00770B2F">
        <w:rPr>
          <w:rFonts w:hint="eastAsia"/>
        </w:rPr>
        <w:t>接下来获取指定网络类型是否有效，判断方式是</w:t>
      </w:r>
      <w:r w:rsidRPr="00770B2F">
        <w:rPr>
          <w:rFonts w:hint="eastAsia"/>
        </w:rPr>
        <w:t>networkType</w:t>
      </w:r>
      <w:r w:rsidRPr="00770B2F">
        <w:rPr>
          <w:rFonts w:hint="eastAsia"/>
        </w:rPr>
        <w:t>在</w:t>
      </w:r>
      <w:r w:rsidRPr="00770B2F">
        <w:rPr>
          <w:rFonts w:hint="eastAsia"/>
        </w:rPr>
        <w:t>0</w:t>
      </w:r>
      <w:r w:rsidRPr="00770B2F">
        <w:rPr>
          <w:rFonts w:hint="eastAsia"/>
        </w:rPr>
        <w:t>到</w:t>
      </w:r>
      <w:r w:rsidRPr="00770B2F">
        <w:rPr>
          <w:rFonts w:hint="eastAsia"/>
        </w:rPr>
        <w:t>MAX_NETWORK_TYPE</w:t>
      </w:r>
      <w:r w:rsidRPr="00770B2F">
        <w:rPr>
          <w:rFonts w:hint="eastAsia"/>
        </w:rPr>
        <w:t>的范围内，或者此</w:t>
      </w:r>
      <w:r w:rsidRPr="00770B2F">
        <w:rPr>
          <w:rFonts w:hint="eastAsia"/>
        </w:rPr>
        <w:t>networkType</w:t>
      </w:r>
      <w:r w:rsidRPr="00770B2F">
        <w:rPr>
          <w:rFonts w:hint="eastAsia"/>
        </w:rPr>
        <w:t>在系统中并没有配置，在</w:t>
      </w:r>
      <w:r w:rsidRPr="00770B2F">
        <w:rPr>
          <w:rFonts w:hint="eastAsia"/>
        </w:rPr>
        <w:t>mNetAttributes</w:t>
      </w:r>
      <w:r w:rsidRPr="00770B2F">
        <w:rPr>
          <w:rFonts w:hint="eastAsia"/>
        </w:rPr>
        <w:t>没有初始化它的属性，就会直接返回网络请求失败标识</w:t>
      </w:r>
      <w:r w:rsidRPr="00770B2F">
        <w:rPr>
          <w:rFonts w:hint="eastAsia"/>
        </w:rPr>
        <w:t>APN_REQUEST_FAILED</w:t>
      </w:r>
      <w:r w:rsidRPr="00770B2F">
        <w:rPr>
          <w:rFonts w:hint="eastAsia"/>
        </w:rPr>
        <w:t>。</w:t>
      </w:r>
    </w:p>
    <w:p w:rsidR="00770B2F" w:rsidRPr="00770B2F" w:rsidRDefault="00543B37" w:rsidP="00770B2F">
      <w:r>
        <w:t xml:space="preserve">    </w:t>
      </w:r>
      <w:r w:rsidR="00770B2F" w:rsidRPr="00770B2F">
        <w:t>if (!ConnectivityManager.isNetworkTypeValid(networkType) ||</w:t>
      </w:r>
    </w:p>
    <w:p w:rsidR="00770B2F" w:rsidRPr="00770B2F" w:rsidRDefault="00543B37" w:rsidP="00770B2F">
      <w:r>
        <w:t xml:space="preserve">        </w:t>
      </w:r>
      <w:r w:rsidR="00770B2F" w:rsidRPr="00770B2F">
        <w:t>mNetAttributes[networkType] == null)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return Phone.APN_REQUEST_FAILED;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543B37" w:rsidP="00770B2F">
      <w:r>
        <w:rPr>
          <w:rFonts w:hint="eastAsia"/>
        </w:rPr>
        <w:t xml:space="preserve">    </w:t>
      </w:r>
      <w:r w:rsidR="00770B2F" w:rsidRPr="00770B2F">
        <w:rPr>
          <w:rFonts w:hint="eastAsia"/>
        </w:rPr>
        <w:t>默认</w:t>
      </w:r>
      <w:r w:rsidR="00770B2F" w:rsidRPr="00770B2F">
        <w:rPr>
          <w:rFonts w:hint="eastAsia"/>
        </w:rPr>
        <w:t>usedNetworkType</w:t>
      </w:r>
      <w:r w:rsidR="00770B2F" w:rsidRPr="00770B2F">
        <w:rPr>
          <w:rFonts w:hint="eastAsia"/>
        </w:rPr>
        <w:t>是我们传入的</w:t>
      </w:r>
      <w:r w:rsidR="00770B2F" w:rsidRPr="00770B2F">
        <w:rPr>
          <w:rFonts w:hint="eastAsia"/>
        </w:rPr>
        <w:t>networkType</w:t>
      </w:r>
      <w:r w:rsidR="00770B2F" w:rsidRPr="00770B2F">
        <w:rPr>
          <w:rFonts w:hint="eastAsia"/>
        </w:rPr>
        <w:t>的值，如果是请求移动网络连接，需要再根据请求的</w:t>
      </w:r>
      <w:r w:rsidR="00770B2F" w:rsidRPr="00770B2F">
        <w:rPr>
          <w:rFonts w:hint="eastAsia"/>
        </w:rPr>
        <w:t>feature</w:t>
      </w:r>
      <w:r w:rsidR="00770B2F" w:rsidRPr="00770B2F">
        <w:rPr>
          <w:rFonts w:hint="eastAsia"/>
        </w:rPr>
        <w:t>判断要使用的网络连接方式</w:t>
      </w:r>
      <w:r w:rsidR="00770B2F" w:rsidRPr="00770B2F">
        <w:rPr>
          <w:rFonts w:hint="eastAsia"/>
        </w:rPr>
        <w:t>usedNetworkType</w:t>
      </w:r>
      <w:r w:rsidR="00770B2F" w:rsidRPr="00770B2F">
        <w:rPr>
          <w:rFonts w:hint="eastAsia"/>
        </w:rPr>
        <w:t>。当指定卡上的数据连接开关没有打开，并且是</w:t>
      </w:r>
      <w:r w:rsidR="00770B2F" w:rsidRPr="00770B2F">
        <w:rPr>
          <w:rFonts w:hint="eastAsia"/>
        </w:rPr>
        <w:t>MMS</w:t>
      </w:r>
      <w:r w:rsidR="00770B2F" w:rsidRPr="00770B2F">
        <w:rPr>
          <w:rFonts w:hint="eastAsia"/>
        </w:rPr>
        <w:t>和</w:t>
      </w:r>
      <w:r w:rsidR="00770B2F" w:rsidRPr="00770B2F">
        <w:rPr>
          <w:rFonts w:hint="eastAsia"/>
        </w:rPr>
        <w:t>WAP</w:t>
      </w:r>
      <w:r w:rsidR="00770B2F" w:rsidRPr="00770B2F">
        <w:rPr>
          <w:rFonts w:hint="eastAsia"/>
        </w:rPr>
        <w:t>连接，将会返回请求无效标识</w:t>
      </w:r>
      <w:r w:rsidR="00770B2F" w:rsidRPr="00770B2F">
        <w:rPr>
          <w:rFonts w:hint="eastAsia"/>
        </w:rPr>
        <w:t>APN_TYPE_NOT_AVAILABLE</w:t>
      </w:r>
      <w:r w:rsidR="00770B2F" w:rsidRPr="00770B2F">
        <w:rPr>
          <w:rFonts w:hint="eastAsia"/>
        </w:rPr>
        <w:t>。因为多卡手机，会指定彩信请求的卡，指定的卡如果数据开关关闭，是无法使用的。但其他方式的网络连接不会指定使用的卡。</w:t>
      </w:r>
    </w:p>
    <w:p w:rsidR="00770B2F" w:rsidRPr="00770B2F" w:rsidRDefault="00543B37" w:rsidP="00770B2F">
      <w:r>
        <w:t xml:space="preserve">    </w:t>
      </w:r>
      <w:r w:rsidR="00770B2F" w:rsidRPr="00770B2F">
        <w:t>boolean skipAvailableCheck = false;</w:t>
      </w:r>
    </w:p>
    <w:p w:rsidR="00770B2F" w:rsidRPr="00770B2F" w:rsidRDefault="00543B37" w:rsidP="00770B2F">
      <w:r>
        <w:t xml:space="preserve">    </w:t>
      </w:r>
      <w:r w:rsidR="00770B2F" w:rsidRPr="00770B2F">
        <w:t>// TODO - move this into the MobileDataStateTracker</w:t>
      </w:r>
    </w:p>
    <w:p w:rsidR="00770B2F" w:rsidRPr="00770B2F" w:rsidRDefault="00543B37" w:rsidP="00770B2F">
      <w:r>
        <w:t xml:space="preserve">    </w:t>
      </w:r>
      <w:r w:rsidR="00770B2F" w:rsidRPr="00770B2F">
        <w:t>int usedNetworkType = networkType;</w:t>
      </w:r>
    </w:p>
    <w:p w:rsidR="00770B2F" w:rsidRPr="00770B2F" w:rsidRDefault="00543B37" w:rsidP="00770B2F">
      <w:r>
        <w:t xml:space="preserve">    </w:t>
      </w:r>
      <w:r w:rsidR="00770B2F" w:rsidRPr="00770B2F">
        <w:t>if(networkType == ConnectivityManager.TYPE_MOBILE)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(!getMobileDataEnabledByPhoneId(getPhoneIdByFeature(feature)) &amp;&amp;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!(feature.indexOf(Phone.FEATURE_ENABLE_MMS)!=-1) &amp;&amp;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!(feature.indexOf(Phone.FEATURE_ENABLE_WAP)!=-1))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return Phone.APN_TYPE_NOT_AVAILABLE;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(TextUtils.equals(feature, Phone.FEATURE_ENABLE_DM)) {</w:t>
      </w:r>
    </w:p>
    <w:p w:rsidR="00770B2F" w:rsidRPr="00770B2F" w:rsidRDefault="00543B37" w:rsidP="00770B2F">
      <w:r>
        <w:t xml:space="preserve">        </w:t>
      </w:r>
      <w:r w:rsidR="00770B2F" w:rsidRPr="00770B2F">
        <w:t>usedNetworkType = ConnectivityManager.TYPE_MOBILE_DM;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 else if (TextUtils.equals(feature.substring(0, Phone.FEATURE_ENABLE_MMS.length()), Phone.FEATURE_ENABLE_MMS)) {</w:t>
      </w:r>
    </w:p>
    <w:p w:rsidR="00770B2F" w:rsidRPr="00770B2F" w:rsidRDefault="00543B37" w:rsidP="00770B2F">
      <w:r>
        <w:t xml:space="preserve">        </w:t>
      </w:r>
      <w:r w:rsidR="00770B2F" w:rsidRPr="00770B2F">
        <w:t>skipAvailableCheck = true;</w:t>
      </w:r>
    </w:p>
    <w:p w:rsidR="00770B2F" w:rsidRPr="00770B2F" w:rsidRDefault="00543B37" w:rsidP="00770B2F">
      <w:r>
        <w:t xml:space="preserve">        </w:t>
      </w:r>
      <w:r w:rsidR="00770B2F" w:rsidRPr="00770B2F">
        <w:t>usedNetworkType = ConnectivityManager.getMmsTypeByPhoneId(getPhoneIdByFeature(feature));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 else if (TextUtils.equals(feature, Phone.FEATURE_ENABLE_SUPL)) {</w:t>
      </w:r>
    </w:p>
    <w:p w:rsidR="00770B2F" w:rsidRPr="00770B2F" w:rsidRDefault="00543B37" w:rsidP="00770B2F">
      <w:r>
        <w:t xml:space="preserve">        </w:t>
      </w:r>
      <w:r w:rsidR="00770B2F" w:rsidRPr="00770B2F">
        <w:t>usedNetworkType = ConnectivityManager.TYPE_MOBILE_SUPL;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 else if (TextUtils.equals(feature, Phone.FEATURE_ENABLE_DUN)) {</w:t>
      </w:r>
    </w:p>
    <w:p w:rsidR="00770B2F" w:rsidRPr="00770B2F" w:rsidRDefault="00543B37" w:rsidP="00770B2F">
      <w:r>
        <w:t xml:space="preserve">        </w:t>
      </w:r>
      <w:r w:rsidR="00770B2F" w:rsidRPr="00770B2F">
        <w:t>usedNetworkType = ConnectivityManager.TYPE_MOBILE_DUN;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 else if (TextUtils.equals(feature, Phone.FEATURE_ENABLE_HIPRI)) {</w:t>
      </w:r>
    </w:p>
    <w:p w:rsidR="00770B2F" w:rsidRPr="00770B2F" w:rsidRDefault="00543B37" w:rsidP="00770B2F">
      <w:r>
        <w:t xml:space="preserve">        </w:t>
      </w:r>
      <w:r w:rsidR="00770B2F" w:rsidRPr="00770B2F">
        <w:t>usedNetworkType = ConnectivityManager.TYPE_MOBILE_HIPRI;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 else if (TextUtils.equals(feature, Phone.FEATURE_ENABLE_WAP)) {</w:t>
      </w:r>
    </w:p>
    <w:p w:rsidR="00770B2F" w:rsidRPr="00770B2F" w:rsidRDefault="00543B37" w:rsidP="00770B2F">
      <w:r>
        <w:t xml:space="preserve">        </w:t>
      </w:r>
      <w:r w:rsidR="00770B2F" w:rsidRPr="00770B2F">
        <w:t>usedNetworkType = ConnectivityManager.getMmsTypeByPhoneId(getPhoneIdByFeature(feature));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543B37" w:rsidP="00770B2F">
      <w:r>
        <w:rPr>
          <w:rFonts w:hint="eastAsia"/>
        </w:rPr>
        <w:t xml:space="preserve">    </w:t>
      </w:r>
      <w:r w:rsidR="00770B2F" w:rsidRPr="00770B2F">
        <w:rPr>
          <w:rFonts w:hint="eastAsia"/>
        </w:rPr>
        <w:t>通过上一步获取的</w:t>
      </w:r>
      <w:r w:rsidR="00770B2F" w:rsidRPr="00770B2F">
        <w:rPr>
          <w:rFonts w:hint="eastAsia"/>
        </w:rPr>
        <w:t>feature</w:t>
      </w:r>
      <w:r w:rsidR="00770B2F" w:rsidRPr="00770B2F">
        <w:rPr>
          <w:rFonts w:hint="eastAsia"/>
        </w:rPr>
        <w:t>需要使用的网络类型</w:t>
      </w:r>
      <w:r w:rsidR="00770B2F" w:rsidRPr="00770B2F">
        <w:rPr>
          <w:rFonts w:hint="eastAsia"/>
        </w:rPr>
        <w:t>usedNetworkType</w:t>
      </w:r>
      <w:r w:rsidR="00770B2F" w:rsidRPr="00770B2F">
        <w:rPr>
          <w:rFonts w:hint="eastAsia"/>
        </w:rPr>
        <w:t>，获取系统中存在网络跟踪器</w:t>
      </w:r>
      <w:r w:rsidR="00770B2F" w:rsidRPr="00770B2F">
        <w:rPr>
          <w:rFonts w:hint="eastAsia"/>
        </w:rPr>
        <w:t>NetworkStateTracker</w:t>
      </w:r>
      <w:r w:rsidR="00770B2F" w:rsidRPr="00770B2F">
        <w:rPr>
          <w:rFonts w:hint="eastAsia"/>
        </w:rPr>
        <w:t>操作相关网络连接。如果获取不到需要使用的网络信息，将会返回</w:t>
      </w:r>
      <w:r w:rsidR="00770B2F" w:rsidRPr="00770B2F">
        <w:rPr>
          <w:rFonts w:hint="eastAsia"/>
        </w:rPr>
        <w:t>APN_TYPE_NOT_AVAILABLE</w:t>
      </w:r>
      <w:r w:rsidR="00770B2F" w:rsidRPr="00770B2F">
        <w:rPr>
          <w:rFonts w:hint="eastAsia"/>
        </w:rPr>
        <w:t>表示所请求的</w:t>
      </w:r>
      <w:r w:rsidR="00770B2F" w:rsidRPr="00770B2F">
        <w:rPr>
          <w:rFonts w:hint="eastAsia"/>
        </w:rPr>
        <w:t>APN</w:t>
      </w:r>
      <w:r w:rsidR="00770B2F" w:rsidRPr="00770B2F">
        <w:rPr>
          <w:rFonts w:hint="eastAsia"/>
        </w:rPr>
        <w:t>无效。找到要使用的网络信息后，如果请求传入的</w:t>
      </w:r>
      <w:r w:rsidR="00770B2F" w:rsidRPr="00770B2F">
        <w:rPr>
          <w:rFonts w:hint="eastAsia"/>
        </w:rPr>
        <w:t>networkType</w:t>
      </w:r>
      <w:r w:rsidR="00770B2F" w:rsidRPr="00770B2F">
        <w:rPr>
          <w:rFonts w:hint="eastAsia"/>
        </w:rPr>
        <w:t>与请求功能需要的</w:t>
      </w:r>
      <w:r w:rsidR="00770B2F" w:rsidRPr="00770B2F">
        <w:rPr>
          <w:rFonts w:hint="eastAsia"/>
        </w:rPr>
        <w:t>usedNetworkType</w:t>
      </w:r>
      <w:r w:rsidR="00770B2F" w:rsidRPr="00770B2F">
        <w:rPr>
          <w:rFonts w:hint="eastAsia"/>
        </w:rPr>
        <w:t>网络类型相等，先增加此次请求的</w:t>
      </w:r>
      <w:r w:rsidR="00770B2F" w:rsidRPr="00770B2F">
        <w:rPr>
          <w:rFonts w:hint="eastAsia"/>
        </w:rPr>
        <w:t>feature</w:t>
      </w:r>
      <w:r w:rsidR="00770B2F" w:rsidRPr="00770B2F">
        <w:rPr>
          <w:rFonts w:hint="eastAsia"/>
        </w:rPr>
        <w:t>到</w:t>
      </w:r>
      <w:r w:rsidR="00770B2F" w:rsidRPr="00770B2F">
        <w:rPr>
          <w:rFonts w:hint="eastAsia"/>
        </w:rPr>
        <w:t>mFeatureUsers</w:t>
      </w:r>
      <w:r w:rsidR="00770B2F" w:rsidRPr="00770B2F">
        <w:rPr>
          <w:rFonts w:hint="eastAsia"/>
        </w:rPr>
        <w:t>中，将在网络断开时被清除。发送的</w:t>
      </w:r>
      <w:r w:rsidR="00770B2F" w:rsidRPr="00770B2F">
        <w:rPr>
          <w:rFonts w:hint="eastAsia"/>
        </w:rPr>
        <w:t>EVENT_RESTORE_DEFAULT_NETWORK</w:t>
      </w:r>
      <w:r w:rsidR="00770B2F" w:rsidRPr="00770B2F">
        <w:rPr>
          <w:rFonts w:hint="eastAsia"/>
        </w:rPr>
        <w:t>的</w:t>
      </w:r>
      <w:r w:rsidR="00770B2F" w:rsidRPr="00770B2F">
        <w:rPr>
          <w:rFonts w:hint="eastAsia"/>
        </w:rPr>
        <w:t>message</w:t>
      </w:r>
      <w:r w:rsidR="00770B2F" w:rsidRPr="00770B2F">
        <w:rPr>
          <w:rFonts w:hint="eastAsia"/>
        </w:rPr>
        <w:t>会在指定时间后，在</w:t>
      </w:r>
      <w:r w:rsidR="00770B2F" w:rsidRPr="00770B2F">
        <w:rPr>
          <w:rFonts w:hint="eastAsia"/>
        </w:rPr>
        <w:t>handler</w:t>
      </w:r>
      <w:r w:rsidR="00770B2F" w:rsidRPr="00770B2F">
        <w:rPr>
          <w:rFonts w:hint="eastAsia"/>
        </w:rPr>
        <w:t>中调用</w:t>
      </w:r>
      <w:r w:rsidR="00770B2F" w:rsidRPr="00770B2F">
        <w:rPr>
          <w:rFonts w:hint="eastAsia"/>
        </w:rPr>
        <w:t>f</w:t>
      </w:r>
      <w:r w:rsidR="00770B2F" w:rsidRPr="00770B2F">
        <w:rPr>
          <w:rFonts w:hint="eastAsia"/>
        </w:rPr>
        <w:t>的</w:t>
      </w:r>
      <w:r w:rsidR="00770B2F" w:rsidRPr="00770B2F">
        <w:rPr>
          <w:rFonts w:hint="eastAsia"/>
        </w:rPr>
        <w:t>expire</w:t>
      </w:r>
      <w:r w:rsidR="00770B2F" w:rsidRPr="00770B2F">
        <w:rPr>
          <w:rFonts w:hint="eastAsia"/>
        </w:rPr>
        <w:t>方法，断开之前的连接，其实也就是设置了本次连接请求的超时时间，默认是</w:t>
      </w:r>
      <w:r w:rsidR="00770B2F" w:rsidRPr="00770B2F">
        <w:rPr>
          <w:rFonts w:hint="eastAsia"/>
        </w:rPr>
        <w:t>5</w:t>
      </w:r>
      <w:r w:rsidR="00770B2F" w:rsidRPr="00770B2F">
        <w:rPr>
          <w:rFonts w:hint="eastAsia"/>
        </w:rPr>
        <w:t>分钟。接着再调用</w:t>
      </w:r>
      <w:r w:rsidR="00770B2F" w:rsidRPr="00770B2F">
        <w:rPr>
          <w:rFonts w:hint="eastAsia"/>
        </w:rPr>
        <w:t>network.startUsingNetworkFeature</w:t>
      </w:r>
      <w:r w:rsidR="00770B2F" w:rsidRPr="00770B2F">
        <w:rPr>
          <w:rFonts w:hint="eastAsia"/>
        </w:rPr>
        <w:t>方法启动传入的请求网络功能</w:t>
      </w:r>
      <w:r w:rsidR="00770B2F" w:rsidRPr="00770B2F">
        <w:rPr>
          <w:rFonts w:hint="eastAsia"/>
        </w:rPr>
        <w:t>feature</w:t>
      </w:r>
      <w:r w:rsidR="00770B2F" w:rsidRPr="00770B2F">
        <w:rPr>
          <w:rFonts w:hint="eastAsia"/>
        </w:rPr>
        <w:t>，此方法返回的结果做为此次请求网络连接的结果返回。</w:t>
      </w:r>
      <w:r w:rsidR="00770B2F" w:rsidRPr="00770B2F">
        <w:rPr>
          <w:rFonts w:hint="eastAsia"/>
        </w:rPr>
        <w:t>network</w:t>
      </w:r>
      <w:r w:rsidR="00770B2F" w:rsidRPr="00770B2F">
        <w:rPr>
          <w:rFonts w:hint="eastAsia"/>
        </w:rPr>
        <w:t>就是通过</w:t>
      </w:r>
      <w:r w:rsidR="00770B2F" w:rsidRPr="00770B2F">
        <w:rPr>
          <w:rFonts w:hint="eastAsia"/>
        </w:rPr>
        <w:t>usedNetworkType</w:t>
      </w:r>
      <w:r w:rsidR="00770B2F" w:rsidRPr="00770B2F">
        <w:rPr>
          <w:rFonts w:hint="eastAsia"/>
        </w:rPr>
        <w:t>找到的</w:t>
      </w:r>
      <w:r w:rsidR="00770B2F" w:rsidRPr="00770B2F">
        <w:rPr>
          <w:rFonts w:hint="eastAsia"/>
        </w:rPr>
        <w:t>NetworkStateTracker</w:t>
      </w:r>
      <w:r w:rsidR="00770B2F" w:rsidRPr="00770B2F">
        <w:rPr>
          <w:rFonts w:hint="eastAsia"/>
        </w:rPr>
        <w:t>网络跟踪器。</w:t>
      </w:r>
    </w:p>
    <w:p w:rsidR="00770B2F" w:rsidRPr="00770B2F" w:rsidRDefault="00543B37" w:rsidP="00770B2F">
      <w:r>
        <w:t xml:space="preserve">    </w:t>
      </w:r>
      <w:r w:rsidR="00770B2F" w:rsidRPr="00770B2F">
        <w:t>NetworkStateTracker network = mNetTrackers[usedNetworkType];</w:t>
      </w:r>
    </w:p>
    <w:p w:rsidR="00770B2F" w:rsidRPr="00770B2F" w:rsidRDefault="00543B37" w:rsidP="00770B2F">
      <w:r>
        <w:t xml:space="preserve">    </w:t>
      </w:r>
      <w:r w:rsidR="00770B2F" w:rsidRPr="00770B2F">
        <w:t>if (network != null)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(usedNetworkType != networkType) {</w:t>
      </w:r>
    </w:p>
    <w:p w:rsidR="00770B2F" w:rsidRPr="00770B2F" w:rsidRDefault="00543B37" w:rsidP="00770B2F">
      <w:r>
        <w:t xml:space="preserve">        </w:t>
      </w:r>
    </w:p>
    <w:p w:rsidR="00770B2F" w:rsidRPr="00770B2F" w:rsidRDefault="00543B37" w:rsidP="00770B2F">
      <w:r>
        <w:t xml:space="preserve">        </w:t>
      </w:r>
      <w:r w:rsidR="00770B2F" w:rsidRPr="00770B2F">
        <w:t>..........................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 xml:space="preserve">    } else {</w:t>
      </w:r>
    </w:p>
    <w:p w:rsidR="00770B2F" w:rsidRPr="00770B2F" w:rsidRDefault="00543B37" w:rsidP="00770B2F">
      <w:r>
        <w:t xml:space="preserve">        </w:t>
      </w:r>
      <w:r w:rsidR="00770B2F" w:rsidRPr="00770B2F">
        <w:t>synchronized(this)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mFeatureUsers.add(f);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    </w:t>
      </w:r>
      <w:r w:rsidR="00770B2F" w:rsidRPr="00770B2F">
        <w:t>mHandler.sendMessageDelayed(mHandler.obtainMessage(EVENT_RESTORE_DEFAULT_NETWORK,</w:t>
      </w:r>
    </w:p>
    <w:p w:rsidR="00770B2F" w:rsidRPr="00770B2F" w:rsidRDefault="00543B37" w:rsidP="00770B2F">
      <w:r>
        <w:t xml:space="preserve">            </w:t>
      </w:r>
      <w:r w:rsidR="00770B2F" w:rsidRPr="00770B2F">
        <w:t>f), getRestoreDefaultNetworkDelay());</w:t>
      </w:r>
    </w:p>
    <w:p w:rsidR="00770B2F" w:rsidRPr="00770B2F" w:rsidRDefault="00770B2F" w:rsidP="00770B2F"/>
    <w:p w:rsidR="00770B2F" w:rsidRPr="00770B2F" w:rsidRDefault="00543B37" w:rsidP="00770B2F">
      <w:r>
        <w:t xml:space="preserve">        </w:t>
      </w:r>
      <w:r w:rsidR="00770B2F" w:rsidRPr="00770B2F">
        <w:t>return network.startUsingNetworkFeature(feature,</w:t>
      </w:r>
    </w:p>
    <w:p w:rsidR="00770B2F" w:rsidRPr="00770B2F" w:rsidRDefault="00543B37" w:rsidP="00770B2F">
      <w:r>
        <w:t xml:space="preserve">            </w:t>
      </w:r>
      <w:r w:rsidR="00770B2F" w:rsidRPr="00770B2F">
        <w:t>getCallingPid(), getCallingUid());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543B37" w:rsidP="00770B2F">
      <w:r>
        <w:t xml:space="preserve">    </w:t>
      </w:r>
      <w:r w:rsidR="00770B2F" w:rsidRPr="00770B2F">
        <w:t>return Phone.APN_TYPE_NOT_AVAILABLE;</w:t>
      </w:r>
    </w:p>
    <w:p w:rsidR="00770B2F" w:rsidRPr="00770B2F" w:rsidRDefault="00543B37" w:rsidP="00770B2F">
      <w:r>
        <w:rPr>
          <w:rFonts w:hint="eastAsia"/>
        </w:rPr>
        <w:t xml:space="preserve">    </w:t>
      </w:r>
      <w:r w:rsidR="00770B2F" w:rsidRPr="00770B2F">
        <w:rPr>
          <w:rFonts w:hint="eastAsia"/>
        </w:rPr>
        <w:t>根据调用</w:t>
      </w:r>
      <w:r w:rsidR="00770B2F" w:rsidRPr="00770B2F">
        <w:rPr>
          <w:rFonts w:hint="eastAsia"/>
        </w:rPr>
        <w:t>ConnectivityService.startUsingNetworkFeature</w:t>
      </w:r>
      <w:r w:rsidR="00770B2F" w:rsidRPr="00770B2F">
        <w:rPr>
          <w:rFonts w:hint="eastAsia"/>
        </w:rPr>
        <w:t>传入的</w:t>
      </w:r>
      <w:r w:rsidR="00770B2F" w:rsidRPr="00770B2F">
        <w:rPr>
          <w:rFonts w:hint="eastAsia"/>
        </w:rPr>
        <w:t>networkType</w:t>
      </w:r>
      <w:r w:rsidR="00770B2F" w:rsidRPr="00770B2F">
        <w:rPr>
          <w:rFonts w:hint="eastAsia"/>
        </w:rPr>
        <w:t>为</w:t>
      </w:r>
      <w:r w:rsidR="00770B2F" w:rsidRPr="00770B2F">
        <w:rPr>
          <w:rFonts w:hint="eastAsia"/>
        </w:rPr>
        <w:t>TYPE_MOBILE</w:t>
      </w:r>
      <w:r w:rsidR="00770B2F" w:rsidRPr="00770B2F">
        <w:rPr>
          <w:rFonts w:hint="eastAsia"/>
        </w:rPr>
        <w:t>可知要连接的是移动网络，此</w:t>
      </w:r>
      <w:r w:rsidR="00770B2F" w:rsidRPr="00770B2F">
        <w:rPr>
          <w:rFonts w:hint="eastAsia"/>
        </w:rPr>
        <w:t>NetworkStateTracker</w:t>
      </w:r>
      <w:r w:rsidR="00770B2F" w:rsidRPr="00770B2F">
        <w:rPr>
          <w:rFonts w:hint="eastAsia"/>
        </w:rPr>
        <w:t>实际引用的是它的子类</w:t>
      </w:r>
      <w:r w:rsidR="00770B2F" w:rsidRPr="00770B2F">
        <w:rPr>
          <w:rFonts w:hint="eastAsia"/>
        </w:rPr>
        <w:t>MobileDataStateTracker</w:t>
      </w:r>
      <w:r w:rsidR="00770B2F" w:rsidRPr="00770B2F">
        <w:rPr>
          <w:rFonts w:hint="eastAsia"/>
        </w:rPr>
        <w:t>。从注释看应用直接调用此方法会返回</w:t>
      </w:r>
      <w:r w:rsidR="00770B2F" w:rsidRPr="00770B2F">
        <w:rPr>
          <w:rFonts w:hint="eastAsia"/>
        </w:rPr>
        <w:t>-1</w:t>
      </w:r>
      <w:r w:rsidR="00770B2F" w:rsidRPr="00770B2F">
        <w:rPr>
          <w:rFonts w:hint="eastAsia"/>
        </w:rPr>
        <w:t>表示请求网络失败。从上面根据</w:t>
      </w:r>
      <w:r w:rsidR="00770B2F" w:rsidRPr="00770B2F">
        <w:rPr>
          <w:rFonts w:hint="eastAsia"/>
        </w:rPr>
        <w:t>feature</w:t>
      </w:r>
      <w:r w:rsidR="00770B2F" w:rsidRPr="00770B2F">
        <w:rPr>
          <w:rFonts w:hint="eastAsia"/>
        </w:rPr>
        <w:t>获取需使用的网络类型</w:t>
      </w:r>
      <w:r w:rsidR="00770B2F" w:rsidRPr="00770B2F">
        <w:rPr>
          <w:rFonts w:hint="eastAsia"/>
        </w:rPr>
        <w:t>usedNetworkType</w:t>
      </w:r>
      <w:r w:rsidR="00770B2F" w:rsidRPr="00770B2F">
        <w:rPr>
          <w:rFonts w:hint="eastAsia"/>
        </w:rPr>
        <w:t>可以看出移动网络被分成多个子功能，每个功能都对应一个</w:t>
      </w:r>
      <w:r w:rsidR="00770B2F" w:rsidRPr="00770B2F">
        <w:rPr>
          <w:rFonts w:hint="eastAsia"/>
        </w:rPr>
        <w:t>MobileDataStateTracker</w:t>
      </w:r>
      <w:r w:rsidR="00770B2F" w:rsidRPr="00770B2F">
        <w:rPr>
          <w:rFonts w:hint="eastAsia"/>
        </w:rPr>
        <w:t>，当请求网络功能时，最后获取的</w:t>
      </w:r>
      <w:r w:rsidR="00770B2F" w:rsidRPr="00770B2F">
        <w:rPr>
          <w:rFonts w:hint="eastAsia"/>
        </w:rPr>
        <w:t>usedNetworkType</w:t>
      </w:r>
      <w:r w:rsidR="00770B2F" w:rsidRPr="00770B2F">
        <w:rPr>
          <w:rFonts w:hint="eastAsia"/>
        </w:rPr>
        <w:t>肯定不等于传入</w:t>
      </w:r>
      <w:r w:rsidR="00770B2F" w:rsidRPr="00770B2F">
        <w:rPr>
          <w:rFonts w:hint="eastAsia"/>
        </w:rPr>
        <w:t>networkType</w:t>
      </w:r>
      <w:r w:rsidR="00770B2F" w:rsidRPr="00770B2F">
        <w:rPr>
          <w:rFonts w:hint="eastAsia"/>
        </w:rPr>
        <w:t>的值</w:t>
      </w:r>
      <w:r w:rsidR="00770B2F" w:rsidRPr="00770B2F">
        <w:rPr>
          <w:rFonts w:hint="eastAsia"/>
        </w:rPr>
        <w:t>TYPE_MOBILE</w:t>
      </w:r>
      <w:r w:rsidR="00770B2F" w:rsidRPr="00770B2F">
        <w:rPr>
          <w:rFonts w:hint="eastAsia"/>
        </w:rPr>
        <w:t>。</w:t>
      </w:r>
      <w:r w:rsidR="00770B2F" w:rsidRPr="00770B2F">
        <w:rPr>
          <w:rFonts w:hint="eastAsia"/>
        </w:rPr>
        <w:t>TYPE_MOBILE</w:t>
      </w:r>
      <w:r w:rsidR="00770B2F" w:rsidRPr="00770B2F">
        <w:rPr>
          <w:rFonts w:hint="eastAsia"/>
        </w:rPr>
        <w:t>是默认给系统调用的数据连接，不会走</w:t>
      </w:r>
      <w:r w:rsidR="00770B2F" w:rsidRPr="00770B2F">
        <w:rPr>
          <w:rFonts w:hint="eastAsia"/>
        </w:rPr>
        <w:t>startUsingNetworkFeature</w:t>
      </w:r>
      <w:r w:rsidR="00770B2F" w:rsidRPr="00770B2F">
        <w:rPr>
          <w:rFonts w:hint="eastAsia"/>
        </w:rPr>
        <w:t>方法，所以当有其他应用调用请求网络功能走到此，肯定发生了异常，直接返回</w:t>
      </w:r>
      <w:r w:rsidR="00770B2F" w:rsidRPr="00770B2F">
        <w:rPr>
          <w:rFonts w:hint="eastAsia"/>
        </w:rPr>
        <w:t>-1</w:t>
      </w:r>
      <w:r w:rsidR="00770B2F" w:rsidRPr="00770B2F">
        <w:rPr>
          <w:rFonts w:hint="eastAsia"/>
        </w:rPr>
        <w:t>便是。</w:t>
      </w:r>
      <w:r w:rsidR="00770B2F" w:rsidRPr="00770B2F">
        <w:rPr>
          <w:rFonts w:hint="eastAsia"/>
        </w:rPr>
        <w:t>wifi</w:t>
      </w:r>
      <w:r w:rsidR="00770B2F" w:rsidRPr="00770B2F">
        <w:rPr>
          <w:rFonts w:hint="eastAsia"/>
        </w:rPr>
        <w:t>网络的</w:t>
      </w:r>
      <w:r w:rsidR="00770B2F" w:rsidRPr="00770B2F">
        <w:rPr>
          <w:rFonts w:hint="eastAsia"/>
        </w:rPr>
        <w:t>WifiStateTracker</w:t>
      </w:r>
      <w:r w:rsidR="00770B2F" w:rsidRPr="00770B2F">
        <w:rPr>
          <w:rFonts w:hint="eastAsia"/>
        </w:rPr>
        <w:t>调用此方法也会返回</w:t>
      </w:r>
      <w:r w:rsidR="00770B2F" w:rsidRPr="00770B2F">
        <w:rPr>
          <w:rFonts w:hint="eastAsia"/>
        </w:rPr>
        <w:t>-1</w:t>
      </w:r>
      <w:r w:rsidR="00770B2F" w:rsidRPr="00770B2F">
        <w:rPr>
          <w:rFonts w:hint="eastAsia"/>
        </w:rPr>
        <w:t>，同样</w:t>
      </w:r>
      <w:r w:rsidR="00770B2F" w:rsidRPr="00770B2F">
        <w:rPr>
          <w:rFonts w:hint="eastAsia"/>
        </w:rPr>
        <w:t>wifi</w:t>
      </w:r>
      <w:r w:rsidR="00770B2F" w:rsidRPr="00770B2F">
        <w:rPr>
          <w:rFonts w:hint="eastAsia"/>
        </w:rPr>
        <w:t>网络启用也不能被应用调用。</w:t>
      </w:r>
    </w:p>
    <w:p w:rsidR="00770B2F" w:rsidRPr="00770B2F" w:rsidRDefault="00770B2F" w:rsidP="00770B2F">
      <w:r w:rsidRPr="00770B2F">
        <w:t xml:space="preserve">    /**</w:t>
      </w:r>
    </w:p>
    <w:p w:rsidR="00770B2F" w:rsidRPr="00770B2F" w:rsidRDefault="00770B2F" w:rsidP="00770B2F">
      <w:r w:rsidRPr="00770B2F">
        <w:t xml:space="preserve">     * Tells the phone sub-system that the caller wants to</w:t>
      </w:r>
    </w:p>
    <w:p w:rsidR="00770B2F" w:rsidRPr="00770B2F" w:rsidRDefault="00770B2F" w:rsidP="00770B2F">
      <w:r w:rsidRPr="00770B2F">
        <w:t xml:space="preserve">     * begin using the named feature. The only supported features at</w:t>
      </w:r>
    </w:p>
    <w:p w:rsidR="00770B2F" w:rsidRPr="00770B2F" w:rsidRDefault="00770B2F" w:rsidP="00770B2F">
      <w:r w:rsidRPr="00770B2F">
        <w:t xml:space="preserve">     * this time are {@code Phone.FEATURE_ENABLE_MMS}, which allows an application</w:t>
      </w:r>
    </w:p>
    <w:p w:rsidR="00770B2F" w:rsidRPr="00770B2F" w:rsidRDefault="00770B2F" w:rsidP="00770B2F">
      <w:r w:rsidRPr="00770B2F">
        <w:t xml:space="preserve">     * to specify that it wants to send and/or receive MMS data, and</w:t>
      </w:r>
    </w:p>
    <w:p w:rsidR="00770B2F" w:rsidRPr="00770B2F" w:rsidRDefault="00770B2F" w:rsidP="00770B2F">
      <w:r w:rsidRPr="00770B2F">
        <w:t xml:space="preserve">     * {@code Phone.FEATURE_ENABLE_SUPL}, which is used for Assisted GPS.</w:t>
      </w:r>
    </w:p>
    <w:p w:rsidR="00770B2F" w:rsidRPr="00770B2F" w:rsidRDefault="00770B2F" w:rsidP="00770B2F">
      <w:r w:rsidRPr="00770B2F">
        <w:t xml:space="preserve">     * @param feature the name of the feature to be used</w:t>
      </w:r>
    </w:p>
    <w:p w:rsidR="00770B2F" w:rsidRPr="00770B2F" w:rsidRDefault="00770B2F" w:rsidP="00770B2F">
      <w:r w:rsidRPr="00770B2F">
        <w:t xml:space="preserve">     * @param callingPid the process ID of the process that is issuing this request</w:t>
      </w:r>
    </w:p>
    <w:p w:rsidR="00770B2F" w:rsidRPr="00770B2F" w:rsidRDefault="00770B2F" w:rsidP="00770B2F">
      <w:r w:rsidRPr="00770B2F">
        <w:t xml:space="preserve">     * @param callingUid the user ID of the process that is issuing this request</w:t>
      </w:r>
    </w:p>
    <w:p w:rsidR="00770B2F" w:rsidRPr="00770B2F" w:rsidRDefault="00770B2F" w:rsidP="00770B2F">
      <w:r w:rsidRPr="00770B2F">
        <w:t xml:space="preserve">     * @return an integer value representing the outcome of the request.</w:t>
      </w:r>
    </w:p>
    <w:p w:rsidR="00770B2F" w:rsidRPr="00770B2F" w:rsidRDefault="00770B2F" w:rsidP="00770B2F">
      <w:r w:rsidRPr="00770B2F">
        <w:t xml:space="preserve">     * The interpretation of this value is feature-specific.</w:t>
      </w:r>
    </w:p>
    <w:p w:rsidR="00770B2F" w:rsidRPr="00770B2F" w:rsidRDefault="00770B2F" w:rsidP="00770B2F">
      <w:r w:rsidRPr="00770B2F">
        <w:t xml:space="preserve">     * specific, except that the value {@code -1}</w:t>
      </w:r>
    </w:p>
    <w:p w:rsidR="00770B2F" w:rsidRPr="00770B2F" w:rsidRDefault="00770B2F" w:rsidP="00770B2F">
      <w:r w:rsidRPr="00770B2F">
        <w:t xml:space="preserve">     * always indicates failure. For {@code Phone.FEATURE_ENABLE_MMS},</w:t>
      </w:r>
    </w:p>
    <w:p w:rsidR="00770B2F" w:rsidRPr="00770B2F" w:rsidRDefault="00770B2F" w:rsidP="00770B2F">
      <w:r w:rsidRPr="00770B2F">
        <w:t xml:space="preserve">     * the other possible return values are</w:t>
      </w:r>
    </w:p>
    <w:p w:rsidR="00770B2F" w:rsidRPr="00770B2F" w:rsidRDefault="00770B2F" w:rsidP="00770B2F">
      <w:r w:rsidRPr="00770B2F">
        <w:t xml:space="preserve">     */</w:t>
      </w:r>
    </w:p>
    <w:p w:rsidR="00770B2F" w:rsidRPr="00770B2F" w:rsidRDefault="00770B2F" w:rsidP="00770B2F">
      <w:r w:rsidRPr="00770B2F">
        <w:t xml:space="preserve">    public int startUsingNetworkFeature(String feature, int callingPid, int callingUid) {</w:t>
      </w:r>
    </w:p>
    <w:p w:rsidR="00770B2F" w:rsidRPr="00770B2F" w:rsidRDefault="00543B37" w:rsidP="00770B2F">
      <w:r>
        <w:t xml:space="preserve">    </w:t>
      </w:r>
      <w:r w:rsidR="00770B2F" w:rsidRPr="00770B2F">
        <w:t>return -1;</w:t>
      </w:r>
    </w:p>
    <w:p w:rsidR="00770B2F" w:rsidRPr="00770B2F" w:rsidRDefault="00770B2F" w:rsidP="00770B2F">
      <w:r w:rsidRPr="00770B2F">
        <w:t xml:space="preserve">    }</w:t>
      </w:r>
    </w:p>
    <w:p w:rsidR="00770B2F" w:rsidRPr="00770B2F" w:rsidRDefault="00543B37" w:rsidP="00770B2F">
      <w:r>
        <w:rPr>
          <w:rFonts w:hint="eastAsia"/>
        </w:rPr>
        <w:t xml:space="preserve">    </w:t>
      </w:r>
      <w:r w:rsidR="00770B2F" w:rsidRPr="00770B2F">
        <w:rPr>
          <w:rFonts w:hint="eastAsia"/>
        </w:rPr>
        <w:t>正常情况会走到</w:t>
      </w:r>
      <w:r w:rsidR="00770B2F" w:rsidRPr="00770B2F">
        <w:rPr>
          <w:rFonts w:hint="eastAsia"/>
        </w:rPr>
        <w:t>usedNetworkType != networkType</w:t>
      </w:r>
      <w:r w:rsidR="00770B2F" w:rsidRPr="00770B2F">
        <w:rPr>
          <w:rFonts w:hint="eastAsia"/>
        </w:rPr>
        <w:t>的流程中。首先会取得请求网络的当前网络信息</w:t>
      </w:r>
      <w:r w:rsidR="00770B2F" w:rsidRPr="00770B2F">
        <w:rPr>
          <w:rFonts w:hint="eastAsia"/>
        </w:rPr>
        <w:t>NetWorkInfo</w:t>
      </w:r>
      <w:r w:rsidR="00770B2F" w:rsidRPr="00770B2F">
        <w:rPr>
          <w:rFonts w:hint="eastAsia"/>
        </w:rPr>
        <w:t>，如果是请求彩信功能连接，不会判断网络是否有效，网络是否有效类似于设备是否在网络范围内，漫游情况是否打开数据漫游开关等，彩信功能请求会在下一步进行连接尝试，其它网络功能的请求在网络无效时，直接返回</w:t>
      </w:r>
      <w:r w:rsidR="00770B2F" w:rsidRPr="00770B2F">
        <w:rPr>
          <w:rFonts w:hint="eastAsia"/>
        </w:rPr>
        <w:t>APN_TYPE_NOT_AVAILABLE</w:t>
      </w:r>
      <w:r w:rsidR="00770B2F" w:rsidRPr="00770B2F">
        <w:rPr>
          <w:rFonts w:hint="eastAsia"/>
        </w:rPr>
        <w:t>当前网络不可用。需要请求的网络如果已经连接，直接返回</w:t>
      </w:r>
      <w:r w:rsidR="00770B2F" w:rsidRPr="00770B2F">
        <w:rPr>
          <w:rFonts w:hint="eastAsia"/>
        </w:rPr>
        <w:t>APN_ALREADY_ACTIVE</w:t>
      </w:r>
      <w:r w:rsidR="00770B2F" w:rsidRPr="00770B2F">
        <w:rPr>
          <w:rFonts w:hint="eastAsia"/>
        </w:rPr>
        <w:t>网络已激活；如果正在连接且没有发出断开请求，返回</w:t>
      </w:r>
      <w:r w:rsidR="00770B2F" w:rsidRPr="00770B2F">
        <w:rPr>
          <w:rFonts w:hint="eastAsia"/>
        </w:rPr>
        <w:t>APN_REQUEST_STARTED</w:t>
      </w:r>
      <w:r w:rsidR="00770B2F" w:rsidRPr="00770B2F">
        <w:rPr>
          <w:rFonts w:hint="eastAsia"/>
        </w:rPr>
        <w:t>连接请求已开始；如果没有连接，就调用</w:t>
      </w:r>
      <w:r w:rsidR="00770B2F" w:rsidRPr="00770B2F">
        <w:rPr>
          <w:rFonts w:hint="eastAsia"/>
        </w:rPr>
        <w:t>network.reconnect()</w:t>
      </w:r>
      <w:r w:rsidR="00770B2F" w:rsidRPr="00770B2F">
        <w:rPr>
          <w:rFonts w:hint="eastAsia"/>
        </w:rPr>
        <w:t>重新连接指定的网络。此处的</w:t>
      </w:r>
      <w:r w:rsidR="00770B2F" w:rsidRPr="00770B2F">
        <w:rPr>
          <w:rFonts w:hint="eastAsia"/>
        </w:rPr>
        <w:t>network</w:t>
      </w:r>
      <w:r w:rsidR="00770B2F" w:rsidRPr="00770B2F">
        <w:rPr>
          <w:rFonts w:hint="eastAsia"/>
        </w:rPr>
        <w:t>是</w:t>
      </w:r>
      <w:r w:rsidR="00770B2F" w:rsidRPr="00770B2F">
        <w:rPr>
          <w:rFonts w:hint="eastAsia"/>
        </w:rPr>
        <w:t>MobileDataStateTracker</w:t>
      </w:r>
      <w:r w:rsidR="00770B2F" w:rsidRPr="00770B2F">
        <w:rPr>
          <w:rFonts w:hint="eastAsia"/>
        </w:rPr>
        <w:t>。</w:t>
      </w:r>
      <w:r w:rsidR="00770B2F" w:rsidRPr="00770B2F">
        <w:rPr>
          <w:rFonts w:hint="eastAsia"/>
        </w:rPr>
        <w:t xml:space="preserve"> 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(usedNetworkType != networkType) {</w:t>
      </w:r>
    </w:p>
    <w:p w:rsidR="00770B2F" w:rsidRPr="00770B2F" w:rsidRDefault="00543B37" w:rsidP="00770B2F">
      <w:r>
        <w:t xml:space="preserve">        </w:t>
      </w:r>
      <w:r w:rsidR="00770B2F" w:rsidRPr="00770B2F">
        <w:t>Integer currentPid = new Integer(getCallingPid());</w:t>
      </w:r>
    </w:p>
    <w:p w:rsidR="00770B2F" w:rsidRPr="00770B2F" w:rsidRDefault="00770B2F" w:rsidP="00770B2F"/>
    <w:p w:rsidR="00770B2F" w:rsidRPr="00770B2F" w:rsidRDefault="00543B37" w:rsidP="00770B2F">
      <w:r>
        <w:t xml:space="preserve">        </w:t>
      </w:r>
      <w:r w:rsidR="00770B2F" w:rsidRPr="00770B2F">
        <w:t>NetworkStateTracker radio = mNetTrackers[networkType];</w:t>
      </w:r>
    </w:p>
    <w:p w:rsidR="00770B2F" w:rsidRPr="00770B2F" w:rsidRDefault="00543B37" w:rsidP="00770B2F">
      <w:r>
        <w:t xml:space="preserve">        </w:t>
      </w:r>
      <w:r w:rsidR="00770B2F" w:rsidRPr="00770B2F">
        <w:t>NetworkInfo ni = network.getNetworkInfo();</w:t>
      </w:r>
    </w:p>
    <w:p w:rsidR="00770B2F" w:rsidRPr="00770B2F" w:rsidRDefault="00770B2F" w:rsidP="00770B2F"/>
    <w:p w:rsidR="00770B2F" w:rsidRPr="00770B2F" w:rsidRDefault="00543B37" w:rsidP="00770B2F">
      <w:r>
        <w:t xml:space="preserve">        </w:t>
      </w:r>
      <w:r w:rsidR="00770B2F" w:rsidRPr="00770B2F">
        <w:t>// TODO: using serviceState to check is better for Msms</w:t>
      </w:r>
    </w:p>
    <w:p w:rsidR="00770B2F" w:rsidRPr="00770B2F" w:rsidRDefault="00543B37" w:rsidP="00770B2F">
      <w:r>
        <w:t xml:space="preserve">        </w:t>
      </w:r>
      <w:r w:rsidR="00770B2F" w:rsidRPr="00770B2F">
        <w:t>if (!skipAvailableCheck &amp;&amp; ni.isAvailable() == false)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(DBG) Slog.d(TAG, "special network not available");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return Phone.APN_TYPE_NOT_AVAILABLE;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..........................</w:t>
      </w:r>
    </w:p>
    <w:p w:rsidR="00770B2F" w:rsidRPr="00770B2F" w:rsidRDefault="00770B2F" w:rsidP="00770B2F"/>
    <w:p w:rsidR="00770B2F" w:rsidRPr="00770B2F" w:rsidRDefault="00543B37" w:rsidP="00770B2F">
      <w:r>
        <w:t xml:space="preserve">        </w:t>
      </w:r>
      <w:r w:rsidR="00770B2F" w:rsidRPr="00770B2F">
        <w:t>if (DBG) Slog.d(TAG, "ni.isConnectedOrConnecting()="+ni.isConnectedOrConnecting());</w:t>
      </w:r>
    </w:p>
    <w:p w:rsidR="00770B2F" w:rsidRPr="00770B2F" w:rsidRDefault="00770B2F" w:rsidP="00770B2F"/>
    <w:p w:rsidR="00770B2F" w:rsidRPr="00770B2F" w:rsidRDefault="00543B37" w:rsidP="00770B2F">
      <w:r>
        <w:t xml:space="preserve">        </w:t>
      </w:r>
      <w:r w:rsidR="00770B2F" w:rsidRPr="00770B2F">
        <w:t>if ((ni.isConnectedOrConnecting() == true) &amp;&amp;</w:t>
      </w:r>
    </w:p>
    <w:p w:rsidR="00770B2F" w:rsidRPr="00770B2F" w:rsidRDefault="00543B37" w:rsidP="00770B2F">
      <w:r>
        <w:t xml:space="preserve">            </w:t>
      </w:r>
      <w:r w:rsidR="00770B2F" w:rsidRPr="00770B2F">
        <w:t>!network.isTeardownRequested())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(ni.isConnected() == true) {</w:t>
      </w:r>
    </w:p>
    <w:p w:rsidR="00770B2F" w:rsidRPr="00770B2F" w:rsidRDefault="00543B37" w:rsidP="00770B2F">
      <w:r>
        <w:t xml:space="preserve">            </w:t>
      </w:r>
      <w:r w:rsidR="00770B2F" w:rsidRPr="00770B2F">
        <w:t>// add the pid-specific dns</w:t>
      </w:r>
    </w:p>
    <w:p w:rsidR="00770B2F" w:rsidRPr="00770B2F" w:rsidRDefault="00543B37" w:rsidP="00770B2F">
      <w:r>
        <w:t xml:space="preserve">            </w:t>
      </w:r>
      <w:r w:rsidR="00770B2F" w:rsidRPr="00770B2F">
        <w:t>handleDnsConfigurationChange(networkType);</w:t>
      </w:r>
    </w:p>
    <w:p w:rsidR="00770B2F" w:rsidRPr="00770B2F" w:rsidRDefault="00543B37" w:rsidP="00770B2F">
      <w:r>
        <w:t xml:space="preserve">            </w:t>
      </w:r>
      <w:r w:rsidR="00770B2F" w:rsidRPr="00770B2F">
        <w:t>if (DBG) Slog.d(TAG, "special network already active");</w:t>
      </w:r>
    </w:p>
    <w:p w:rsidR="00770B2F" w:rsidRPr="00770B2F" w:rsidRDefault="00543B37" w:rsidP="00770B2F">
      <w:r>
        <w:t xml:space="preserve">            </w:t>
      </w:r>
      <w:r w:rsidR="00770B2F" w:rsidRPr="00770B2F">
        <w:t>return Phone.APN_ALREADY_ACTIVE;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(DBG) Slog.d(TAG, "special network already connecting");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return Phone.APN_REQUEST_STARTED;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770B2F" w:rsidP="00770B2F"/>
    <w:p w:rsidR="00770B2F" w:rsidRPr="00770B2F" w:rsidRDefault="00543B37" w:rsidP="00770B2F">
      <w:r>
        <w:t xml:space="preserve">        </w:t>
      </w:r>
      <w:r w:rsidR="00770B2F" w:rsidRPr="00770B2F">
        <w:t>if (!isAlreadyConnecting)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(DBG) Slog.d(TAG, "reconnecting to special network");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synchronized(this) {</w:t>
      </w:r>
    </w:p>
    <w:p w:rsidR="00770B2F" w:rsidRPr="00770B2F" w:rsidRDefault="00543B37" w:rsidP="00770B2F">
      <w:r>
        <w:t xml:space="preserve">            </w:t>
      </w:r>
      <w:r w:rsidR="00770B2F" w:rsidRPr="00770B2F">
        <w:t>if(!network.reconnect()){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if (isMmsFeature(feature) &amp;&amp; mMmsFeatureRequest.size() &gt; 0) {</w:t>
      </w:r>
    </w:p>
    <w:p w:rsidR="00770B2F" w:rsidRPr="00770B2F" w:rsidRDefault="00543B37" w:rsidP="00770B2F">
      <w:r>
        <w:t xml:space="preserve">                </w:t>
      </w:r>
      <w:r w:rsidR="00770B2F" w:rsidRPr="00770B2F">
        <w:t>mMmsFeatureRequest.remove(0);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    </w:t>
      </w:r>
      <w:r w:rsidR="00770B2F" w:rsidRPr="00770B2F">
        <w:t xml:space="preserve">    return Phone.APN_TYPE_NOT_AVAILABLE;</w:t>
      </w:r>
    </w:p>
    <w:p w:rsidR="00770B2F" w:rsidRPr="00770B2F" w:rsidRDefault="00543B37" w:rsidP="00770B2F">
      <w:r>
        <w:t xml:space="preserve">            </w:t>
      </w:r>
      <w:r w:rsidR="00770B2F" w:rsidRPr="00770B2F">
        <w:t>}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    </w:t>
      </w:r>
      <w:r w:rsidR="00770B2F" w:rsidRPr="00770B2F">
        <w:t>} else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if (DBG) Slog.d(TAG, "already reconnecting to special network");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    </w:t>
      </w:r>
      <w:r w:rsidR="00770B2F" w:rsidRPr="00770B2F">
        <w:t>return Phone.APN_REQUEST_STARTED;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770B2F" w:rsidP="00770B2F">
      <w:r w:rsidRPr="00770B2F">
        <w:rPr>
          <w:rFonts w:hint="eastAsia"/>
        </w:rPr>
        <w:t xml:space="preserve">       MobileDataStateTracker</w:t>
      </w:r>
      <w:r w:rsidRPr="00770B2F">
        <w:rPr>
          <w:rFonts w:hint="eastAsia"/>
        </w:rPr>
        <w:t>中的</w:t>
      </w:r>
      <w:r w:rsidRPr="00770B2F">
        <w:rPr>
          <w:rFonts w:hint="eastAsia"/>
        </w:rPr>
        <w:t>reconnect,</w:t>
      </w:r>
      <w:r w:rsidRPr="00770B2F">
        <w:rPr>
          <w:rFonts w:hint="eastAsia"/>
        </w:rPr>
        <w:t>连接网络的操作调用的是</w:t>
      </w:r>
      <w:r w:rsidRPr="00770B2F">
        <w:rPr>
          <w:rFonts w:hint="eastAsia"/>
        </w:rPr>
        <w:t>setEnableApn(mApnType, true)</w:t>
      </w:r>
      <w:r w:rsidRPr="00770B2F">
        <w:rPr>
          <w:rFonts w:hint="eastAsia"/>
        </w:rPr>
        <w:t>，意思是开启指定的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。此处传的</w:t>
      </w:r>
      <w:r w:rsidRPr="00770B2F">
        <w:rPr>
          <w:rFonts w:hint="eastAsia"/>
        </w:rPr>
        <w:t>mApnType</w:t>
      </w:r>
      <w:r w:rsidRPr="00770B2F">
        <w:rPr>
          <w:rFonts w:hint="eastAsia"/>
        </w:rPr>
        <w:t>是在</w:t>
      </w:r>
      <w:r w:rsidRPr="00770B2F">
        <w:rPr>
          <w:rFonts w:hint="eastAsia"/>
        </w:rPr>
        <w:t>MobileDataStateTracker</w:t>
      </w:r>
      <w:r w:rsidRPr="00770B2F">
        <w:rPr>
          <w:rFonts w:hint="eastAsia"/>
        </w:rPr>
        <w:t>创建时，根据</w:t>
      </w:r>
      <w:r w:rsidRPr="00770B2F">
        <w:rPr>
          <w:rFonts w:hint="eastAsia"/>
        </w:rPr>
        <w:t>netType</w:t>
      </w:r>
      <w:r w:rsidRPr="00770B2F">
        <w:rPr>
          <w:rFonts w:hint="eastAsia"/>
        </w:rPr>
        <w:t>确定的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类型。移动网络不同的网络功能有不同的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类型，此处传入的是</w:t>
      </w:r>
      <w:r w:rsidRPr="00770B2F">
        <w:rPr>
          <w:rFonts w:hint="eastAsia"/>
        </w:rPr>
        <w:t>"mms",</w:t>
      </w:r>
      <w:r w:rsidRPr="00770B2F">
        <w:rPr>
          <w:rFonts w:hint="eastAsia"/>
        </w:rPr>
        <w:t>其实所谓连接网络就是切换指定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的切换都需通过</w:t>
      </w:r>
      <w:r w:rsidRPr="00770B2F">
        <w:rPr>
          <w:rFonts w:hint="eastAsia"/>
        </w:rPr>
        <w:t>PhoneService</w:t>
      </w:r>
      <w:r w:rsidRPr="00770B2F">
        <w:rPr>
          <w:rFonts w:hint="eastAsia"/>
        </w:rPr>
        <w:t>来调用</w:t>
      </w:r>
      <w:r w:rsidRPr="00770B2F">
        <w:rPr>
          <w:rFonts w:hint="eastAsia"/>
        </w:rPr>
        <w:t>ril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modem</w:t>
      </w:r>
      <w:r w:rsidRPr="00770B2F">
        <w:rPr>
          <w:rFonts w:hint="eastAsia"/>
        </w:rPr>
        <w:t>通信来完成。</w:t>
      </w:r>
    </w:p>
    <w:p w:rsidR="00770B2F" w:rsidRPr="00770B2F" w:rsidRDefault="00770B2F" w:rsidP="00770B2F">
      <w:r w:rsidRPr="00770B2F">
        <w:t xml:space="preserve">    public boolean reconnect() {</w:t>
      </w:r>
    </w:p>
    <w:p w:rsidR="00770B2F" w:rsidRPr="00770B2F" w:rsidRDefault="00543B37" w:rsidP="00770B2F">
      <w:r>
        <w:t xml:space="preserve">    </w:t>
      </w:r>
      <w:r w:rsidR="00770B2F" w:rsidRPr="00770B2F">
        <w:t>setTeardownRequested(false);</w:t>
      </w:r>
    </w:p>
    <w:p w:rsidR="00770B2F" w:rsidRPr="00770B2F" w:rsidRDefault="00543B37" w:rsidP="00770B2F">
      <w:r>
        <w:t xml:space="preserve">    </w:t>
      </w:r>
      <w:r w:rsidR="00770B2F" w:rsidRPr="00770B2F">
        <w:t>if (DBG) Log.d(TAG,  " reconnect :setEnableApn"+ mApnType );</w:t>
      </w:r>
    </w:p>
    <w:p w:rsidR="00770B2F" w:rsidRPr="00770B2F" w:rsidRDefault="00543B37" w:rsidP="00770B2F">
      <w:r>
        <w:t xml:space="preserve">    </w:t>
      </w:r>
      <w:r w:rsidR="00770B2F" w:rsidRPr="00770B2F">
        <w:t>switch (setEnableApn(mApnType, true))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case Phone.APN_ALREADY_ACTIVE: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..........................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case Phone.APN_REQUEST_STARTED: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..........................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case Phone.APN_REQUEST_FAILED: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..........................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case Phone.APN_TYPE_NOT_AVAILABLE: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..........................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default: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..........................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543B37" w:rsidP="00770B2F">
      <w:r>
        <w:t xml:space="preserve">    </w:t>
      </w:r>
      <w:r w:rsidR="00770B2F" w:rsidRPr="00770B2F">
        <w:t>return mEnabled;</w:t>
      </w:r>
    </w:p>
    <w:p w:rsidR="00770B2F" w:rsidRPr="00770B2F" w:rsidRDefault="00770B2F" w:rsidP="00770B2F">
      <w:r w:rsidRPr="00770B2F">
        <w:t xml:space="preserve">    }</w:t>
      </w:r>
    </w:p>
    <w:p w:rsidR="00770B2F" w:rsidRPr="00770B2F" w:rsidRDefault="00770B2F" w:rsidP="00770B2F"/>
    <w:p w:rsidR="00770B2F" w:rsidRPr="00770B2F" w:rsidRDefault="00770B2F" w:rsidP="00770B2F">
      <w:r w:rsidRPr="00770B2F">
        <w:rPr>
          <w:rFonts w:hint="eastAsia"/>
        </w:rPr>
        <w:t xml:space="preserve">      </w:t>
      </w:r>
      <w:r w:rsidRPr="00770B2F">
        <w:rPr>
          <w:rFonts w:hint="eastAsia"/>
        </w:rPr>
        <w:t>先调用</w:t>
      </w:r>
      <w:r w:rsidRPr="00770B2F">
        <w:rPr>
          <w:rFonts w:hint="eastAsia"/>
        </w:rPr>
        <w:t>getPhoneService(false)</w:t>
      </w:r>
      <w:r w:rsidRPr="00770B2F">
        <w:rPr>
          <w:rFonts w:hint="eastAsia"/>
        </w:rPr>
        <w:t>获取</w:t>
      </w:r>
      <w:r w:rsidRPr="00770B2F">
        <w:rPr>
          <w:rFonts w:hint="eastAsia"/>
        </w:rPr>
        <w:t>mPhoneService</w:t>
      </w:r>
      <w:r w:rsidRPr="00770B2F">
        <w:rPr>
          <w:rFonts w:hint="eastAsia"/>
        </w:rPr>
        <w:t>，根据</w:t>
      </w:r>
      <w:r w:rsidRPr="00770B2F">
        <w:rPr>
          <w:rFonts w:hint="eastAsia"/>
        </w:rPr>
        <w:t>enable</w:t>
      </w:r>
      <w:r w:rsidRPr="00770B2F">
        <w:rPr>
          <w:rFonts w:hint="eastAsia"/>
        </w:rPr>
        <w:t>的值调用</w:t>
      </w:r>
      <w:r w:rsidRPr="00770B2F">
        <w:rPr>
          <w:rFonts w:hint="eastAsia"/>
        </w:rPr>
        <w:t>mPhoneService</w:t>
      </w:r>
      <w:r w:rsidRPr="00770B2F">
        <w:rPr>
          <w:rFonts w:hint="eastAsia"/>
        </w:rPr>
        <w:t>的</w:t>
      </w:r>
      <w:r w:rsidRPr="00770B2F">
        <w:rPr>
          <w:rFonts w:hint="eastAsia"/>
        </w:rPr>
        <w:t>enableApnType(apnType)</w:t>
      </w:r>
      <w:r w:rsidRPr="00770B2F">
        <w:rPr>
          <w:rFonts w:hint="eastAsia"/>
        </w:rPr>
        <w:t>启用指定的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。</w:t>
      </w:r>
      <w:r w:rsidRPr="00770B2F">
        <w:rPr>
          <w:rFonts w:hint="eastAsia"/>
        </w:rPr>
        <w:t xml:space="preserve"> </w:t>
      </w:r>
    </w:p>
    <w:p w:rsidR="00770B2F" w:rsidRPr="00770B2F" w:rsidRDefault="00770B2F" w:rsidP="00770B2F">
      <w:r w:rsidRPr="00770B2F">
        <w:t xml:space="preserve">    private int setEnableApn(String apnType, boolean enable) {</w:t>
      </w:r>
    </w:p>
    <w:p w:rsidR="00770B2F" w:rsidRPr="00770B2F" w:rsidRDefault="00543B37" w:rsidP="00770B2F">
      <w:r>
        <w:t xml:space="preserve">    </w:t>
      </w:r>
      <w:r w:rsidR="00770B2F" w:rsidRPr="00770B2F">
        <w:t>getPhoneService(false);</w:t>
      </w:r>
    </w:p>
    <w:p w:rsidR="00770B2F" w:rsidRPr="00770B2F" w:rsidRDefault="00543B37" w:rsidP="00770B2F">
      <w:r>
        <w:t xml:space="preserve">    </w:t>
      </w:r>
      <w:r w:rsidR="00770B2F" w:rsidRPr="00770B2F">
        <w:t>/*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* If the phone process has crashed in the past, we'll get a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* RemoteException and need to re-reference the service.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*/</w:t>
      </w:r>
    </w:p>
    <w:p w:rsidR="00770B2F" w:rsidRPr="00770B2F" w:rsidRDefault="00543B37" w:rsidP="00770B2F">
      <w:r>
        <w:t xml:space="preserve">    </w:t>
      </w:r>
      <w:r w:rsidR="00770B2F" w:rsidRPr="00770B2F">
        <w:t>for (int retry = 0; retry &lt; 2; retry++)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(mPhoneService == null) {</w:t>
      </w:r>
    </w:p>
    <w:p w:rsidR="00770B2F" w:rsidRPr="00770B2F" w:rsidRDefault="00543B37" w:rsidP="00770B2F">
      <w:r>
        <w:t xml:space="preserve">        </w:t>
      </w:r>
      <w:r w:rsidR="00770B2F" w:rsidRPr="00770B2F">
        <w:t>Log.w(TAG,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"Ignoring feature request because could not acquire PhoneService");</w:t>
      </w:r>
    </w:p>
    <w:p w:rsidR="00770B2F" w:rsidRPr="00770B2F" w:rsidRDefault="00543B37" w:rsidP="00770B2F">
      <w:r>
        <w:t xml:space="preserve">        </w:t>
      </w:r>
      <w:r w:rsidR="00770B2F" w:rsidRPr="00770B2F">
        <w:t>break;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 xml:space="preserve">    try {</w:t>
      </w:r>
    </w:p>
    <w:p w:rsidR="00770B2F" w:rsidRPr="00770B2F" w:rsidRDefault="00543B37" w:rsidP="00770B2F">
      <w:r>
        <w:t xml:space="preserve">        </w:t>
      </w:r>
      <w:r w:rsidR="00770B2F" w:rsidRPr="00770B2F">
        <w:t>if (enable)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return mPhoneService.enableApnType(apnType);</w:t>
      </w:r>
    </w:p>
    <w:p w:rsidR="00770B2F" w:rsidRPr="00770B2F" w:rsidRDefault="00543B37" w:rsidP="00770B2F">
      <w:r>
        <w:t xml:space="preserve">        </w:t>
      </w:r>
      <w:r w:rsidR="00770B2F" w:rsidRPr="00770B2F">
        <w:t>} else {</w:t>
      </w:r>
    </w:p>
    <w:p w:rsidR="00770B2F" w:rsidRPr="00770B2F" w:rsidRDefault="00543B37" w:rsidP="00770B2F">
      <w:r>
        <w:t xml:space="preserve">        </w:t>
      </w:r>
      <w:r w:rsidR="00770B2F" w:rsidRPr="00770B2F">
        <w:t xml:space="preserve">    return mPhoneService.disableApnType(apnType);</w:t>
      </w:r>
    </w:p>
    <w:p w:rsidR="00770B2F" w:rsidRPr="00770B2F" w:rsidRDefault="00543B37" w:rsidP="00770B2F">
      <w:r>
        <w:t xml:space="preserve">        </w:t>
      </w:r>
      <w:r w:rsidR="00770B2F" w:rsidRPr="00770B2F">
        <w:t>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 catch (RemoteException e) {</w:t>
      </w:r>
    </w:p>
    <w:p w:rsidR="00770B2F" w:rsidRPr="00770B2F" w:rsidRDefault="00543B37" w:rsidP="00770B2F">
      <w:r>
        <w:t xml:space="preserve">        </w:t>
      </w:r>
      <w:r w:rsidR="00770B2F" w:rsidRPr="00770B2F">
        <w:t>if (retry == 0) getPhoneService(true);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Log.w(TAG, "Could not " + (enable ? "enable" : "disable")</w:t>
      </w:r>
    </w:p>
    <w:p w:rsidR="00770B2F" w:rsidRPr="00770B2F" w:rsidRDefault="00543B37" w:rsidP="00770B2F">
      <w:r>
        <w:t xml:space="preserve">        </w:t>
      </w:r>
      <w:r w:rsidR="00770B2F" w:rsidRPr="00770B2F">
        <w:t>+ " APN type \"" + apnType + "\"");</w:t>
      </w:r>
    </w:p>
    <w:p w:rsidR="00770B2F" w:rsidRPr="00770B2F" w:rsidRDefault="00543B37" w:rsidP="00770B2F">
      <w:r>
        <w:t xml:space="preserve">    </w:t>
      </w:r>
      <w:r w:rsidR="00770B2F" w:rsidRPr="00770B2F">
        <w:t>return Phone.APN_REQUEST_FAILED;</w:t>
      </w:r>
    </w:p>
    <w:p w:rsidR="00770B2F" w:rsidRPr="00770B2F" w:rsidRDefault="00770B2F" w:rsidP="00770B2F">
      <w:r w:rsidRPr="00770B2F">
        <w:t xml:space="preserve">    }</w:t>
      </w:r>
    </w:p>
    <w:p w:rsidR="00770B2F" w:rsidRPr="00770B2F" w:rsidRDefault="00770B2F" w:rsidP="00770B2F">
      <w:r w:rsidRPr="00770B2F">
        <w:rPr>
          <w:rFonts w:hint="eastAsia"/>
        </w:rPr>
        <w:t xml:space="preserve">     getPhoneService(false)</w:t>
      </w:r>
      <w:r w:rsidRPr="00770B2F">
        <w:rPr>
          <w:rFonts w:hint="eastAsia"/>
        </w:rPr>
        <w:t>返回的是</w:t>
      </w:r>
      <w:r w:rsidRPr="00770B2F">
        <w:rPr>
          <w:rFonts w:hint="eastAsia"/>
        </w:rPr>
        <w:t>PhoneInterfaceManager.java</w:t>
      </w:r>
      <w:r w:rsidRPr="00770B2F">
        <w:rPr>
          <w:rFonts w:hint="eastAsia"/>
        </w:rPr>
        <w:t>的实例，此类在</w:t>
      </w:r>
      <w:r w:rsidRPr="00770B2F">
        <w:rPr>
          <w:rFonts w:hint="eastAsia"/>
        </w:rPr>
        <w:t>packages/apps/Phone/src/com/android/phone</w:t>
      </w:r>
      <w:r w:rsidRPr="00770B2F">
        <w:rPr>
          <w:rFonts w:hint="eastAsia"/>
        </w:rPr>
        <w:t>包下，</w:t>
      </w:r>
      <w:r w:rsidRPr="00770B2F">
        <w:rPr>
          <w:rFonts w:hint="eastAsia"/>
        </w:rPr>
        <w:t>mPhoneService.enableApnType(apnType)</w:t>
      </w:r>
      <w:r w:rsidRPr="00770B2F">
        <w:rPr>
          <w:rFonts w:hint="eastAsia"/>
        </w:rPr>
        <w:t>实现时调用了</w:t>
      </w:r>
      <w:r w:rsidRPr="00770B2F">
        <w:rPr>
          <w:rFonts w:hint="eastAsia"/>
        </w:rPr>
        <w:t>PhoneInterfaceManager</w:t>
      </w:r>
      <w:r w:rsidRPr="00770B2F">
        <w:rPr>
          <w:rFonts w:hint="eastAsia"/>
        </w:rPr>
        <w:t>的成员变量</w:t>
      </w:r>
      <w:r w:rsidRPr="00770B2F">
        <w:rPr>
          <w:rFonts w:hint="eastAsia"/>
        </w:rPr>
        <w:t>mPhone</w:t>
      </w:r>
      <w:r w:rsidRPr="00770B2F">
        <w:rPr>
          <w:rFonts w:hint="eastAsia"/>
        </w:rPr>
        <w:t>，此</w:t>
      </w:r>
      <w:r w:rsidRPr="00770B2F">
        <w:rPr>
          <w:rFonts w:hint="eastAsia"/>
        </w:rPr>
        <w:t>mPhone</w:t>
      </w:r>
      <w:r w:rsidRPr="00770B2F">
        <w:rPr>
          <w:rFonts w:hint="eastAsia"/>
        </w:rPr>
        <w:t>在</w:t>
      </w:r>
      <w:r w:rsidRPr="00770B2F">
        <w:rPr>
          <w:rFonts w:hint="eastAsia"/>
        </w:rPr>
        <w:t>PhoneInterfaceManager</w:t>
      </w:r>
      <w:r w:rsidRPr="00770B2F">
        <w:rPr>
          <w:rFonts w:hint="eastAsia"/>
        </w:rPr>
        <w:t>创建时由</w:t>
      </w:r>
      <w:r w:rsidRPr="00770B2F">
        <w:rPr>
          <w:rFonts w:hint="eastAsia"/>
        </w:rPr>
        <w:t>PhoneFactory</w:t>
      </w:r>
      <w:r w:rsidRPr="00770B2F">
        <w:rPr>
          <w:rFonts w:hint="eastAsia"/>
        </w:rPr>
        <w:t>传建，依据网络模式分别有</w:t>
      </w:r>
      <w:r w:rsidRPr="00770B2F">
        <w:rPr>
          <w:rFonts w:hint="eastAsia"/>
        </w:rPr>
        <w:t>GsmPhone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CDMAPhone</w:t>
      </w:r>
      <w:r w:rsidRPr="00770B2F">
        <w:rPr>
          <w:rFonts w:hint="eastAsia"/>
        </w:rPr>
        <w:t>两种类型，分别在</w:t>
      </w:r>
      <w:r w:rsidRPr="00770B2F">
        <w:rPr>
          <w:rFonts w:hint="eastAsia"/>
        </w:rPr>
        <w:t>framework/telephony/java/com/android/internal/telephony/</w:t>
      </w:r>
      <w:r w:rsidRPr="00770B2F">
        <w:rPr>
          <w:rFonts w:hint="eastAsia"/>
        </w:rPr>
        <w:t>的</w:t>
      </w:r>
      <w:r w:rsidRPr="00770B2F">
        <w:rPr>
          <w:rFonts w:hint="eastAsia"/>
        </w:rPr>
        <w:t>gsm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cdma</w:t>
      </w:r>
      <w:r w:rsidRPr="00770B2F">
        <w:rPr>
          <w:rFonts w:hint="eastAsia"/>
        </w:rPr>
        <w:t>包下。此处只看</w:t>
      </w:r>
      <w:r w:rsidRPr="00770B2F">
        <w:rPr>
          <w:rFonts w:hint="eastAsia"/>
        </w:rPr>
        <w:t>GsmPhone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GsmPhone</w:t>
      </w:r>
      <w:r w:rsidRPr="00770B2F">
        <w:rPr>
          <w:rFonts w:hint="eastAsia"/>
        </w:rPr>
        <w:t>继承</w:t>
      </w:r>
      <w:r w:rsidRPr="00770B2F">
        <w:rPr>
          <w:rFonts w:hint="eastAsia"/>
        </w:rPr>
        <w:t>PhoneBase.java,enableApnType</w:t>
      </w:r>
      <w:r w:rsidRPr="00770B2F">
        <w:rPr>
          <w:rFonts w:hint="eastAsia"/>
        </w:rPr>
        <w:t>方法实现在父类</w:t>
      </w:r>
      <w:r w:rsidRPr="00770B2F">
        <w:rPr>
          <w:rFonts w:hint="eastAsia"/>
        </w:rPr>
        <w:t>PhoneBase</w:t>
      </w:r>
      <w:r w:rsidRPr="00770B2F">
        <w:rPr>
          <w:rFonts w:hint="eastAsia"/>
        </w:rPr>
        <w:t>中。在</w:t>
      </w:r>
      <w:r w:rsidRPr="00770B2F">
        <w:rPr>
          <w:rFonts w:hint="eastAsia"/>
        </w:rPr>
        <w:t>framework/telephony/java/com/android/internal/telephony/PhoneBase.java</w:t>
      </w:r>
      <w:r w:rsidRPr="00770B2F">
        <w:rPr>
          <w:rFonts w:hint="eastAsia"/>
        </w:rPr>
        <w:t>中，通过内部成员</w:t>
      </w:r>
      <w:r w:rsidRPr="00770B2F">
        <w:rPr>
          <w:rFonts w:hint="eastAsia"/>
        </w:rPr>
        <w:t>mDataConnection</w:t>
      </w:r>
      <w:r w:rsidRPr="00770B2F">
        <w:rPr>
          <w:rFonts w:hint="eastAsia"/>
        </w:rPr>
        <w:t>的</w:t>
      </w:r>
      <w:r w:rsidRPr="00770B2F">
        <w:rPr>
          <w:rFonts w:hint="eastAsia"/>
        </w:rPr>
        <w:t>enableApnType(type)</w:t>
      </w:r>
      <w:r w:rsidRPr="00770B2F">
        <w:rPr>
          <w:rFonts w:hint="eastAsia"/>
        </w:rPr>
        <w:t>方法启用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。</w:t>
      </w:r>
    </w:p>
    <w:p w:rsidR="00770B2F" w:rsidRPr="00770B2F" w:rsidRDefault="00770B2F" w:rsidP="00770B2F">
      <w:r w:rsidRPr="00770B2F">
        <w:t xml:space="preserve">    public int enableApnType(String type) {</w:t>
      </w:r>
    </w:p>
    <w:p w:rsidR="00770B2F" w:rsidRPr="00770B2F" w:rsidRDefault="00543B37" w:rsidP="00770B2F">
      <w:r>
        <w:t xml:space="preserve">    </w:t>
      </w:r>
      <w:r w:rsidR="00770B2F" w:rsidRPr="00770B2F">
        <w:t>return mDataConnection.enableApnType(type);</w:t>
      </w:r>
    </w:p>
    <w:p w:rsidR="00770B2F" w:rsidRPr="00770B2F" w:rsidRDefault="00770B2F" w:rsidP="00770B2F">
      <w:r w:rsidRPr="00770B2F">
        <w:t xml:space="preserve">    }</w:t>
      </w:r>
    </w:p>
    <w:p w:rsidR="00770B2F" w:rsidRPr="00770B2F" w:rsidRDefault="00543B37" w:rsidP="00770B2F">
      <w:r>
        <w:rPr>
          <w:rFonts w:hint="eastAsia"/>
        </w:rPr>
        <w:t xml:space="preserve">    </w:t>
      </w:r>
      <w:r w:rsidR="00770B2F" w:rsidRPr="00770B2F">
        <w:rPr>
          <w:rFonts w:hint="eastAsia"/>
        </w:rPr>
        <w:t>mDataConnection</w:t>
      </w:r>
      <w:r w:rsidR="00770B2F" w:rsidRPr="00770B2F">
        <w:rPr>
          <w:rFonts w:hint="eastAsia"/>
        </w:rPr>
        <w:t>是</w:t>
      </w:r>
      <w:r w:rsidR="00770B2F" w:rsidRPr="00770B2F">
        <w:rPr>
          <w:rFonts w:hint="eastAsia"/>
        </w:rPr>
        <w:t>framework/telephony/java/com/android/internal/telephony/DataConnectionTracker.java</w:t>
      </w:r>
      <w:r w:rsidR="00770B2F" w:rsidRPr="00770B2F">
        <w:rPr>
          <w:rFonts w:hint="eastAsia"/>
        </w:rPr>
        <w:t>的子类实例，</w:t>
      </w:r>
      <w:r w:rsidR="00770B2F" w:rsidRPr="00770B2F">
        <w:rPr>
          <w:rFonts w:hint="eastAsia"/>
        </w:rPr>
        <w:t>DataConnectionTracker</w:t>
      </w:r>
      <w:r w:rsidR="00770B2F" w:rsidRPr="00770B2F">
        <w:rPr>
          <w:rFonts w:hint="eastAsia"/>
        </w:rPr>
        <w:t>是一个抽象类，定义了</w:t>
      </w:r>
      <w:r w:rsidR="00770B2F" w:rsidRPr="00770B2F">
        <w:rPr>
          <w:rFonts w:hint="eastAsia"/>
        </w:rPr>
        <w:t>enableApnType</w:t>
      </w:r>
      <w:r w:rsidR="00770B2F" w:rsidRPr="00770B2F">
        <w:rPr>
          <w:rFonts w:hint="eastAsia"/>
        </w:rPr>
        <w:t>方法。每一个</w:t>
      </w:r>
      <w:r w:rsidR="00770B2F" w:rsidRPr="00770B2F">
        <w:rPr>
          <w:rFonts w:hint="eastAsia"/>
        </w:rPr>
        <w:t>apnType</w:t>
      </w:r>
      <w:r w:rsidR="00770B2F" w:rsidRPr="00770B2F">
        <w:rPr>
          <w:rFonts w:hint="eastAsia"/>
        </w:rPr>
        <w:t>对应一个</w:t>
      </w:r>
      <w:r w:rsidR="00770B2F" w:rsidRPr="00770B2F">
        <w:rPr>
          <w:rFonts w:hint="eastAsia"/>
        </w:rPr>
        <w:t>id</w:t>
      </w:r>
      <w:r w:rsidR="00770B2F" w:rsidRPr="00770B2F">
        <w:rPr>
          <w:rFonts w:hint="eastAsia"/>
        </w:rPr>
        <w:t>，</w:t>
      </w:r>
      <w:r w:rsidR="00770B2F" w:rsidRPr="00770B2F">
        <w:rPr>
          <w:rFonts w:hint="eastAsia"/>
        </w:rPr>
        <w:t>enableApnType</w:t>
      </w:r>
      <w:r w:rsidR="00770B2F" w:rsidRPr="00770B2F">
        <w:rPr>
          <w:rFonts w:hint="eastAsia"/>
        </w:rPr>
        <w:t>方法中获取的是</w:t>
      </w:r>
      <w:r w:rsidR="00770B2F" w:rsidRPr="00770B2F">
        <w:rPr>
          <w:rFonts w:hint="eastAsia"/>
        </w:rPr>
        <w:t>APN_MMS_ID</w:t>
      </w:r>
      <w:r w:rsidR="00770B2F" w:rsidRPr="00770B2F">
        <w:rPr>
          <w:rFonts w:hint="eastAsia"/>
        </w:rPr>
        <w:t>，</w:t>
      </w:r>
      <w:r w:rsidR="00770B2F" w:rsidRPr="00770B2F">
        <w:rPr>
          <w:rFonts w:hint="eastAsia"/>
        </w:rPr>
        <w:t>id</w:t>
      </w:r>
      <w:r w:rsidR="00770B2F" w:rsidRPr="00770B2F">
        <w:rPr>
          <w:rFonts w:hint="eastAsia"/>
        </w:rPr>
        <w:t>值为</w:t>
      </w:r>
      <w:r w:rsidR="00770B2F" w:rsidRPr="00770B2F">
        <w:rPr>
          <w:rFonts w:hint="eastAsia"/>
        </w:rPr>
        <w:t>1</w:t>
      </w:r>
      <w:r w:rsidR="00770B2F" w:rsidRPr="00770B2F">
        <w:rPr>
          <w:rFonts w:hint="eastAsia"/>
        </w:rPr>
        <w:t>，调用</w:t>
      </w:r>
      <w:r w:rsidR="00770B2F" w:rsidRPr="00770B2F">
        <w:rPr>
          <w:rFonts w:hint="eastAsia"/>
        </w:rPr>
        <w:t>setEnabled</w:t>
      </w:r>
      <w:r w:rsidR="00770B2F" w:rsidRPr="00770B2F">
        <w:rPr>
          <w:rFonts w:hint="eastAsia"/>
        </w:rPr>
        <w:t>来启用对应</w:t>
      </w:r>
      <w:r w:rsidR="00770B2F" w:rsidRPr="00770B2F">
        <w:rPr>
          <w:rFonts w:hint="eastAsia"/>
        </w:rPr>
        <w:t>apnType</w:t>
      </w:r>
      <w:r w:rsidR="00770B2F" w:rsidRPr="00770B2F">
        <w:rPr>
          <w:rFonts w:hint="eastAsia"/>
        </w:rPr>
        <w:t>的</w:t>
      </w:r>
      <w:r w:rsidR="00770B2F" w:rsidRPr="00770B2F">
        <w:rPr>
          <w:rFonts w:hint="eastAsia"/>
        </w:rPr>
        <w:t>id</w:t>
      </w:r>
      <w:r w:rsidR="00770B2F" w:rsidRPr="00770B2F">
        <w:rPr>
          <w:rFonts w:hint="eastAsia"/>
        </w:rPr>
        <w:t>，</w:t>
      </w:r>
      <w:r w:rsidR="00770B2F" w:rsidRPr="00770B2F">
        <w:rPr>
          <w:rFonts w:hint="eastAsia"/>
        </w:rPr>
        <w:t>setEnabled(id, true)</w:t>
      </w:r>
      <w:r w:rsidR="00770B2F" w:rsidRPr="00770B2F">
        <w:rPr>
          <w:rFonts w:hint="eastAsia"/>
        </w:rPr>
        <w:t>会通过</w:t>
      </w:r>
      <w:r w:rsidR="00770B2F" w:rsidRPr="00770B2F">
        <w:rPr>
          <w:rFonts w:hint="eastAsia"/>
        </w:rPr>
        <w:t>handle</w:t>
      </w:r>
      <w:r w:rsidR="00770B2F" w:rsidRPr="00770B2F">
        <w:rPr>
          <w:rFonts w:hint="eastAsia"/>
        </w:rPr>
        <w:t>的方式调用之后的流程，</w:t>
      </w:r>
      <w:r w:rsidR="00770B2F" w:rsidRPr="00770B2F">
        <w:rPr>
          <w:rFonts w:hint="eastAsia"/>
        </w:rPr>
        <w:t xml:space="preserve"> </w:t>
      </w:r>
      <w:r w:rsidR="00770B2F" w:rsidRPr="00770B2F">
        <w:rPr>
          <w:rFonts w:hint="eastAsia"/>
        </w:rPr>
        <w:t>到此返回状态</w:t>
      </w:r>
      <w:r w:rsidR="00770B2F" w:rsidRPr="00770B2F">
        <w:rPr>
          <w:rFonts w:hint="eastAsia"/>
        </w:rPr>
        <w:t>APN_REQUEST_STARTED</w:t>
      </w:r>
      <w:r w:rsidR="00770B2F" w:rsidRPr="00770B2F">
        <w:rPr>
          <w:rFonts w:hint="eastAsia"/>
        </w:rPr>
        <w:t>，</w:t>
      </w:r>
      <w:r w:rsidR="00770B2F" w:rsidRPr="00770B2F">
        <w:rPr>
          <w:rFonts w:hint="eastAsia"/>
        </w:rPr>
        <w:t>apn</w:t>
      </w:r>
      <w:r w:rsidR="00770B2F" w:rsidRPr="00770B2F">
        <w:rPr>
          <w:rFonts w:hint="eastAsia"/>
        </w:rPr>
        <w:t>切换的请求已开始，正确切换后，网络连接正常，系统会发送广播通知。</w:t>
      </w:r>
    </w:p>
    <w:p w:rsidR="00770B2F" w:rsidRPr="00770B2F" w:rsidRDefault="00770B2F" w:rsidP="00770B2F">
      <w:r w:rsidRPr="00770B2F">
        <w:t xml:space="preserve">    public synchronized int enableApnType(String type) {</w:t>
      </w:r>
    </w:p>
    <w:p w:rsidR="00770B2F" w:rsidRPr="00770B2F" w:rsidRDefault="00543B37" w:rsidP="00770B2F">
      <w:r>
        <w:t xml:space="preserve">    </w:t>
      </w:r>
      <w:r w:rsidR="00770B2F" w:rsidRPr="00770B2F">
        <w:t>int id = apnTypeToId(type);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..........................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// just because it's active doesn't mean we had it explicitly requested before</w:t>
      </w:r>
    </w:p>
    <w:p w:rsidR="00770B2F" w:rsidRPr="00770B2F" w:rsidRDefault="00543B37" w:rsidP="00770B2F">
      <w:r>
        <w:t xml:space="preserve">    </w:t>
      </w:r>
      <w:r w:rsidR="00770B2F" w:rsidRPr="00770B2F">
        <w:t>// (a broad default may handle many types).  make sure we mark it enabled</w:t>
      </w:r>
    </w:p>
    <w:p w:rsidR="00770B2F" w:rsidRPr="00770B2F" w:rsidRDefault="00543B37" w:rsidP="00770B2F">
      <w:r>
        <w:t xml:space="preserve">    </w:t>
      </w:r>
      <w:r w:rsidR="00770B2F" w:rsidRPr="00770B2F">
        <w:t>// so if the default is disabled we keep the connection for others</w:t>
      </w:r>
    </w:p>
    <w:p w:rsidR="00770B2F" w:rsidRPr="00770B2F" w:rsidRDefault="00543B37" w:rsidP="00770B2F">
      <w:r>
        <w:t xml:space="preserve">    </w:t>
      </w:r>
      <w:r w:rsidR="00770B2F" w:rsidRPr="00770B2F">
        <w:t>setEnabled(id, true);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..........................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return Phone.APN_REQUEST_STARTED;</w:t>
      </w:r>
    </w:p>
    <w:p w:rsidR="00770B2F" w:rsidRPr="00770B2F" w:rsidRDefault="00770B2F" w:rsidP="00770B2F">
      <w:r w:rsidRPr="00770B2F">
        <w:t xml:space="preserve">    }</w:t>
      </w:r>
    </w:p>
    <w:p w:rsidR="00770B2F" w:rsidRPr="00770B2F" w:rsidRDefault="00770B2F" w:rsidP="00770B2F">
      <w:r w:rsidRPr="00770B2F">
        <w:rPr>
          <w:rFonts w:hint="eastAsia"/>
        </w:rPr>
        <w:t xml:space="preserve">       setEnabled</w:t>
      </w:r>
      <w:r w:rsidRPr="00770B2F">
        <w:rPr>
          <w:rFonts w:hint="eastAsia"/>
        </w:rPr>
        <w:t>方法再调用</w:t>
      </w:r>
      <w:r w:rsidRPr="00770B2F">
        <w:rPr>
          <w:rFonts w:hint="eastAsia"/>
        </w:rPr>
        <w:t>onEnableApn</w:t>
      </w:r>
      <w:r w:rsidRPr="00770B2F">
        <w:rPr>
          <w:rFonts w:hint="eastAsia"/>
        </w:rPr>
        <w:t>方法，</w:t>
      </w:r>
      <w:r w:rsidRPr="00770B2F">
        <w:rPr>
          <w:rFonts w:hint="eastAsia"/>
        </w:rPr>
        <w:t>onEnableApn</w:t>
      </w:r>
      <w:r w:rsidRPr="00770B2F">
        <w:rPr>
          <w:rFonts w:hint="eastAsia"/>
        </w:rPr>
        <w:t>方法实现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切换要调用</w:t>
      </w:r>
      <w:r w:rsidRPr="00770B2F">
        <w:rPr>
          <w:rFonts w:hint="eastAsia"/>
        </w:rPr>
        <w:t>onEnableNewApn</w:t>
      </w:r>
      <w:r w:rsidRPr="00770B2F">
        <w:rPr>
          <w:rFonts w:hint="eastAsia"/>
        </w:rPr>
        <w:t>方法，此方法由子类完成。</w:t>
      </w:r>
      <w:r w:rsidRPr="00770B2F">
        <w:rPr>
          <w:rFonts w:hint="eastAsia"/>
        </w:rPr>
        <w:t>DataConnectionTracker</w:t>
      </w:r>
      <w:r w:rsidRPr="00770B2F">
        <w:rPr>
          <w:rFonts w:hint="eastAsia"/>
        </w:rPr>
        <w:t>针对</w:t>
      </w:r>
      <w:r w:rsidRPr="00770B2F">
        <w:rPr>
          <w:rFonts w:hint="eastAsia"/>
        </w:rPr>
        <w:t>CDMA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Gsm</w:t>
      </w:r>
      <w:r w:rsidRPr="00770B2F">
        <w:rPr>
          <w:rFonts w:hint="eastAsia"/>
        </w:rPr>
        <w:t>分别有</w:t>
      </w:r>
      <w:r w:rsidRPr="00770B2F">
        <w:rPr>
          <w:rFonts w:hint="eastAsia"/>
        </w:rPr>
        <w:t>CdmaDataConnectionTracker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GsmDataConnectionTracker</w:t>
      </w:r>
      <w:r w:rsidRPr="00770B2F">
        <w:rPr>
          <w:rFonts w:hint="eastAsia"/>
        </w:rPr>
        <w:t>两个子类，分别在</w:t>
      </w:r>
      <w:r w:rsidRPr="00770B2F">
        <w:rPr>
          <w:rFonts w:hint="eastAsia"/>
        </w:rPr>
        <w:t>telephony/cdma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telephony/gsm</w:t>
      </w:r>
      <w:r w:rsidRPr="00770B2F">
        <w:rPr>
          <w:rFonts w:hint="eastAsia"/>
        </w:rPr>
        <w:t>包下。</w:t>
      </w:r>
      <w:r w:rsidRPr="00770B2F">
        <w:rPr>
          <w:rFonts w:hint="eastAsia"/>
        </w:rPr>
        <w:t xml:space="preserve"> </w:t>
      </w:r>
    </w:p>
    <w:p w:rsidR="00770B2F" w:rsidRPr="00770B2F" w:rsidRDefault="00770B2F" w:rsidP="00770B2F">
      <w:r w:rsidRPr="00770B2F">
        <w:t xml:space="preserve">    protected synchronized void onEnableApn(int apnId, int enabled) {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if (enabled == ENABLED)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(!dataEnabled[apnId]) {</w:t>
      </w:r>
    </w:p>
    <w:p w:rsidR="00770B2F" w:rsidRPr="00770B2F" w:rsidRDefault="00543B37" w:rsidP="00770B2F">
      <w:r>
        <w:t xml:space="preserve">        </w:t>
      </w:r>
      <w:r w:rsidR="00770B2F" w:rsidRPr="00770B2F">
        <w:t>dataEnabled[apnId] = true;</w:t>
      </w:r>
    </w:p>
    <w:p w:rsidR="00770B2F" w:rsidRPr="00770B2F" w:rsidRDefault="00543B37" w:rsidP="00770B2F">
      <w:r>
        <w:t xml:space="preserve">        </w:t>
      </w:r>
      <w:r w:rsidR="00770B2F" w:rsidRPr="00770B2F">
        <w:t>enabledCount++;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String type = apnIdToType(apnId);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if (!isApnTypeActive(type) || state == State.DISCONNECTING) {</w:t>
      </w:r>
    </w:p>
    <w:p w:rsidR="00770B2F" w:rsidRPr="00770B2F" w:rsidRDefault="00543B37" w:rsidP="00770B2F">
      <w:r>
        <w:t xml:space="preserve">        </w:t>
      </w:r>
      <w:r w:rsidR="00770B2F" w:rsidRPr="00770B2F">
        <w:t>log2("type:" + type+"mRequestedApnType:"+mRequestedApnType);</w:t>
      </w:r>
    </w:p>
    <w:p w:rsidR="00770B2F" w:rsidRPr="00770B2F" w:rsidRDefault="00543B37" w:rsidP="00770B2F">
      <w:r>
        <w:t xml:space="preserve">        </w:t>
      </w:r>
      <w:r w:rsidR="00770B2F" w:rsidRPr="00770B2F">
        <w:t>mRequestedApnType = type;</w:t>
      </w:r>
    </w:p>
    <w:p w:rsidR="00770B2F" w:rsidRPr="00770B2F" w:rsidRDefault="00543B37" w:rsidP="00770B2F">
      <w:r>
        <w:t xml:space="preserve">        </w:t>
      </w:r>
      <w:r w:rsidR="00770B2F" w:rsidRPr="00770B2F">
        <w:t>onEnableNewApn();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}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} 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..........................</w:t>
      </w:r>
    </w:p>
    <w:p w:rsidR="00770B2F" w:rsidRPr="00770B2F" w:rsidRDefault="00770B2F" w:rsidP="00770B2F"/>
    <w:p w:rsidR="00770B2F" w:rsidRPr="00770B2F" w:rsidRDefault="00770B2F" w:rsidP="00770B2F">
      <w:r w:rsidRPr="00770B2F">
        <w:t xml:space="preserve">    }</w:t>
      </w:r>
    </w:p>
    <w:p w:rsidR="00770B2F" w:rsidRPr="00770B2F" w:rsidRDefault="00770B2F" w:rsidP="00770B2F">
      <w:r w:rsidRPr="00770B2F">
        <w:rPr>
          <w:rFonts w:hint="eastAsia"/>
        </w:rPr>
        <w:t>下面流程中打出的日志都会在</w:t>
      </w:r>
      <w:r w:rsidRPr="00770B2F">
        <w:rPr>
          <w:rFonts w:hint="eastAsia"/>
        </w:rPr>
        <w:t>radio</w:t>
      </w:r>
      <w:r w:rsidRPr="00770B2F">
        <w:rPr>
          <w:rFonts w:hint="eastAsia"/>
        </w:rPr>
        <w:t>相应中</w:t>
      </w:r>
    </w:p>
    <w:p w:rsidR="00770B2F" w:rsidRPr="00770B2F" w:rsidRDefault="00770B2F" w:rsidP="00770B2F">
      <w:r w:rsidRPr="00770B2F">
        <w:rPr>
          <w:rFonts w:hint="eastAsia"/>
        </w:rPr>
        <w:t xml:space="preserve">      GSM</w:t>
      </w:r>
      <w:r w:rsidRPr="00770B2F">
        <w:rPr>
          <w:rFonts w:hint="eastAsia"/>
        </w:rPr>
        <w:t>类型的网络管理数据连接是</w:t>
      </w:r>
      <w:r w:rsidRPr="00770B2F">
        <w:rPr>
          <w:rFonts w:hint="eastAsia"/>
        </w:rPr>
        <w:t>GsmDataConnectionTracker</w:t>
      </w:r>
      <w:r w:rsidRPr="00770B2F">
        <w:rPr>
          <w:rFonts w:hint="eastAsia"/>
        </w:rPr>
        <w:t>，它实现了</w:t>
      </w:r>
      <w:r w:rsidRPr="00770B2F">
        <w:rPr>
          <w:rFonts w:hint="eastAsia"/>
        </w:rPr>
        <w:t>onEnableNewApn()</w:t>
      </w:r>
      <w:r w:rsidRPr="00770B2F">
        <w:rPr>
          <w:rFonts w:hint="eastAsia"/>
        </w:rPr>
        <w:t>方法，这个方法切换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时会调用</w:t>
      </w:r>
      <w:r w:rsidRPr="00770B2F">
        <w:rPr>
          <w:rFonts w:hint="eastAsia"/>
        </w:rPr>
        <w:t>ril</w:t>
      </w:r>
      <w:r w:rsidRPr="00770B2F">
        <w:rPr>
          <w:rFonts w:hint="eastAsia"/>
        </w:rPr>
        <w:t>的方法和</w:t>
      </w:r>
      <w:r w:rsidRPr="00770B2F">
        <w:rPr>
          <w:rFonts w:hint="eastAsia"/>
        </w:rPr>
        <w:t>Modem</w:t>
      </w:r>
      <w:r w:rsidRPr="00770B2F">
        <w:rPr>
          <w:rFonts w:hint="eastAsia"/>
        </w:rPr>
        <w:t>通信，完成断开或者建立数据连接的操作。</w:t>
      </w:r>
      <w:r w:rsidRPr="00770B2F">
        <w:rPr>
          <w:rFonts w:hint="eastAsia"/>
        </w:rPr>
        <w:t>RetryMgr.resetRetryCount()</w:t>
      </w:r>
      <w:r w:rsidRPr="00770B2F">
        <w:rPr>
          <w:rFonts w:hint="eastAsia"/>
        </w:rPr>
        <w:t>重置尝试连接次数，如果底层网络连接不成功，系统会重试连接指定的次数，超过指定次数给上层返回连接失败错误，每次上层请求连接时会先重置为</w:t>
      </w:r>
      <w:r w:rsidRPr="00770B2F">
        <w:rPr>
          <w:rFonts w:hint="eastAsia"/>
        </w:rPr>
        <w:t>0</w:t>
      </w:r>
      <w:r w:rsidRPr="00770B2F">
        <w:rPr>
          <w:rFonts w:hint="eastAsia"/>
        </w:rPr>
        <w:t>。</w:t>
      </w:r>
      <w:r w:rsidRPr="00770B2F">
        <w:rPr>
          <w:rFonts w:hint="eastAsia"/>
        </w:rPr>
        <w:t>isAllPdpDisconnectDone()</w:t>
      </w:r>
      <w:r w:rsidRPr="00770B2F">
        <w:rPr>
          <w:rFonts w:hint="eastAsia"/>
        </w:rPr>
        <w:t>判断当前是否所有数据连接都已断开，如果全部断开，调用</w:t>
      </w:r>
      <w:r w:rsidRPr="00770B2F">
        <w:rPr>
          <w:rFonts w:hint="eastAsia"/>
        </w:rPr>
        <w:t>trySetupData(Phone.REASON_APN_SWITCHED)</w:t>
      </w:r>
      <w:r w:rsidRPr="00770B2F">
        <w:rPr>
          <w:rFonts w:hint="eastAsia"/>
        </w:rPr>
        <w:t>连接指定的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，否则先断开其他连接，再连接新的</w:t>
      </w:r>
      <w:r w:rsidRPr="00770B2F">
        <w:rPr>
          <w:rFonts w:hint="eastAsia"/>
        </w:rPr>
        <w:t>apn</w:t>
      </w:r>
      <w:r w:rsidRPr="00770B2F">
        <w:rPr>
          <w:rFonts w:hint="eastAsia"/>
        </w:rPr>
        <w:t>。</w:t>
      </w:r>
      <w:r w:rsidRPr="00770B2F">
        <w:rPr>
          <w:rFonts w:hint="eastAsia"/>
        </w:rPr>
        <w:t xml:space="preserve"> </w:t>
      </w:r>
    </w:p>
    <w:p w:rsidR="00770B2F" w:rsidRPr="00770B2F" w:rsidRDefault="00770B2F" w:rsidP="00770B2F">
      <w:r w:rsidRPr="00770B2F">
        <w:t xml:space="preserve">    protected void onEnableNewApn() {</w:t>
      </w:r>
    </w:p>
    <w:p w:rsidR="00770B2F" w:rsidRPr="00770B2F" w:rsidRDefault="00543B37" w:rsidP="00770B2F">
      <w:r>
        <w:t xml:space="preserve">    </w:t>
      </w:r>
      <w:r w:rsidR="00770B2F" w:rsidRPr="00770B2F">
        <w:t>// change our retry manager to use the appropriate numbers for the new APN</w:t>
      </w:r>
    </w:p>
    <w:p w:rsidR="00770B2F" w:rsidRPr="00770B2F" w:rsidRDefault="00543B37" w:rsidP="00770B2F">
      <w:r>
        <w:t xml:space="preserve">    </w:t>
      </w:r>
      <w:r w:rsidR="00770B2F" w:rsidRPr="00770B2F">
        <w:t>if (mRequestedApnType.equals(Phone.APN_TYPE_DEFAULT))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mRetryMgr = mDefaultRetryManager;</w:t>
      </w:r>
    </w:p>
    <w:p w:rsidR="00770B2F" w:rsidRPr="00770B2F" w:rsidRDefault="00543B37" w:rsidP="00770B2F">
      <w:r>
        <w:t xml:space="preserve">    </w:t>
      </w:r>
      <w:r w:rsidR="00770B2F" w:rsidRPr="00770B2F">
        <w:t>} else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mRetryMgr = mSecondaryRetryManager;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543B37" w:rsidP="00770B2F">
      <w:r>
        <w:t xml:space="preserve">    </w:t>
      </w:r>
      <w:r w:rsidR="00770B2F" w:rsidRPr="00770B2F">
        <w:t>mRetryMgr.resetRetryCount();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log("onEnableNewApn REASON_APN_SWITCHED");</w:t>
      </w:r>
    </w:p>
    <w:p w:rsidR="00770B2F" w:rsidRPr="00770B2F" w:rsidRDefault="00770B2F" w:rsidP="00770B2F"/>
    <w:p w:rsidR="00770B2F" w:rsidRPr="00770B2F" w:rsidRDefault="00543B37" w:rsidP="00770B2F">
      <w:r>
        <w:t xml:space="preserve">    </w:t>
      </w:r>
      <w:r w:rsidR="00770B2F" w:rsidRPr="00770B2F">
        <w:t>if (isAllPdpDisconnectDone())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trySetupData(Phone.REASON_APN_SWITCHED);</w:t>
      </w:r>
    </w:p>
    <w:p w:rsidR="00770B2F" w:rsidRPr="00770B2F" w:rsidRDefault="00543B37" w:rsidP="00770B2F">
      <w:r>
        <w:t xml:space="preserve">    </w:t>
      </w:r>
      <w:r w:rsidR="00770B2F" w:rsidRPr="00770B2F">
        <w:t>} else {</w:t>
      </w:r>
    </w:p>
    <w:p w:rsidR="00770B2F" w:rsidRPr="00770B2F" w:rsidRDefault="00543B37" w:rsidP="00770B2F">
      <w:r>
        <w:t xml:space="preserve">    </w:t>
      </w:r>
      <w:r w:rsidR="00770B2F" w:rsidRPr="00770B2F">
        <w:t xml:space="preserve">    cleanUpConnection(true, Phone.REASON_APN_SWITCHED);</w:t>
      </w:r>
    </w:p>
    <w:p w:rsidR="00770B2F" w:rsidRPr="00770B2F" w:rsidRDefault="00543B37" w:rsidP="00770B2F">
      <w:r>
        <w:t xml:space="preserve">    </w:t>
      </w:r>
      <w:r w:rsidR="00770B2F" w:rsidRPr="00770B2F">
        <w:t>}</w:t>
      </w:r>
    </w:p>
    <w:p w:rsidR="00770B2F" w:rsidRPr="00770B2F" w:rsidRDefault="00770B2F" w:rsidP="00770B2F"/>
    <w:p w:rsidR="00770B2F" w:rsidRPr="00770B2F" w:rsidRDefault="00770B2F" w:rsidP="00770B2F">
      <w:r w:rsidRPr="00770B2F">
        <w:t xml:space="preserve">    }</w:t>
      </w:r>
    </w:p>
    <w:p w:rsidR="00770B2F" w:rsidRPr="00770B2F" w:rsidRDefault="00770B2F" w:rsidP="00770B2F"/>
    <w:p w:rsidR="00770B2F" w:rsidRPr="00770B2F" w:rsidRDefault="00543B37" w:rsidP="00770B2F">
      <w:r>
        <w:rPr>
          <w:rFonts w:hint="eastAsia"/>
        </w:rPr>
        <w:t xml:space="preserve">    </w:t>
      </w:r>
      <w:r w:rsidR="00770B2F" w:rsidRPr="00770B2F">
        <w:rPr>
          <w:rFonts w:hint="eastAsia"/>
        </w:rPr>
        <w:t>此处的</w:t>
      </w:r>
      <w:r w:rsidR="00770B2F" w:rsidRPr="00770B2F">
        <w:rPr>
          <w:rFonts w:hint="eastAsia"/>
        </w:rPr>
        <w:t>log("onEnableNewApn REASON_APN_SWITCHED")</w:t>
      </w:r>
      <w:r w:rsidR="00770B2F" w:rsidRPr="00770B2F">
        <w:rPr>
          <w:rFonts w:hint="eastAsia"/>
        </w:rPr>
        <w:t>，还有</w:t>
      </w:r>
      <w:r w:rsidR="00770B2F" w:rsidRPr="00770B2F">
        <w:rPr>
          <w:rFonts w:hint="eastAsia"/>
        </w:rPr>
        <w:t>trySetupData</w:t>
      </w:r>
      <w:r w:rsidR="00770B2F" w:rsidRPr="00770B2F">
        <w:rPr>
          <w:rFonts w:hint="eastAsia"/>
        </w:rPr>
        <w:t>下的</w:t>
      </w:r>
      <w:r w:rsidR="00770B2F" w:rsidRPr="00770B2F">
        <w:rPr>
          <w:rFonts w:hint="eastAsia"/>
        </w:rPr>
        <w:t>log("***trySetupData due to " + (reason == null ? "(unspecified)" : reason))</w:t>
      </w:r>
      <w:r w:rsidR="00770B2F" w:rsidRPr="00770B2F">
        <w:rPr>
          <w:rFonts w:hint="eastAsia"/>
        </w:rPr>
        <w:t>，以及</w:t>
      </w:r>
      <w:r w:rsidR="00770B2F" w:rsidRPr="00770B2F">
        <w:rPr>
          <w:rFonts w:hint="eastAsia"/>
        </w:rPr>
        <w:t>cleanUpConnection</w:t>
      </w:r>
      <w:r w:rsidR="00770B2F" w:rsidRPr="00770B2F">
        <w:rPr>
          <w:rFonts w:hint="eastAsia"/>
        </w:rPr>
        <w:t>下的</w:t>
      </w:r>
      <w:r w:rsidR="00770B2F" w:rsidRPr="00770B2F">
        <w:rPr>
          <w:rFonts w:hint="eastAsia"/>
        </w:rPr>
        <w:t>log("Clean up connection due to " + reason);</w:t>
      </w:r>
    </w:p>
    <w:p w:rsidR="00770B2F" w:rsidRPr="00770B2F" w:rsidRDefault="00770B2F" w:rsidP="00770B2F">
      <w:r w:rsidRPr="00770B2F">
        <w:rPr>
          <w:rFonts w:hint="eastAsia"/>
        </w:rPr>
        <w:t>几条</w:t>
      </w:r>
      <w:r w:rsidRPr="00770B2F">
        <w:rPr>
          <w:rFonts w:hint="eastAsia"/>
        </w:rPr>
        <w:t>Log</w:t>
      </w:r>
      <w:r w:rsidRPr="00770B2F">
        <w:rPr>
          <w:rFonts w:hint="eastAsia"/>
        </w:rPr>
        <w:t>都可以做为底层建立数据连接的标识。</w:t>
      </w:r>
      <w:r w:rsidRPr="00770B2F">
        <w:rPr>
          <w:rFonts w:hint="eastAsia"/>
        </w:rPr>
        <w:t xml:space="preserve"> </w:t>
      </w:r>
    </w:p>
    <w:p w:rsidR="00770B2F" w:rsidRPr="00770B2F" w:rsidRDefault="00770B2F" w:rsidP="0003421A">
      <w:pPr>
        <w:pStyle w:val="2"/>
      </w:pPr>
      <w:r w:rsidRPr="00770B2F">
        <w:rPr>
          <w:rFonts w:hint="eastAsia"/>
        </w:rPr>
        <w:t>数据连接建立主要分三个过程：</w:t>
      </w:r>
    </w:p>
    <w:p w:rsidR="00770B2F" w:rsidRPr="00770B2F" w:rsidRDefault="00770B2F" w:rsidP="00770B2F">
      <w:r w:rsidRPr="00770B2F">
        <w:rPr>
          <w:rFonts w:hint="eastAsia"/>
        </w:rPr>
        <w:t>1</w:t>
      </w:r>
      <w:r w:rsidRPr="00770B2F">
        <w:rPr>
          <w:rFonts w:hint="eastAsia"/>
        </w:rPr>
        <w:t>，上层应用通过</w:t>
      </w:r>
      <w:r w:rsidRPr="00770B2F">
        <w:rPr>
          <w:rFonts w:hint="eastAsia"/>
        </w:rPr>
        <w:t>ConnectivityMananger</w:t>
      </w:r>
      <w:r w:rsidRPr="00770B2F">
        <w:rPr>
          <w:rFonts w:hint="eastAsia"/>
        </w:rPr>
        <w:t>请求</w:t>
      </w:r>
      <w:r w:rsidRPr="00770B2F">
        <w:rPr>
          <w:rFonts w:hint="eastAsia"/>
        </w:rPr>
        <w:t>ConnecivityService</w:t>
      </w:r>
      <w:r w:rsidRPr="00770B2F">
        <w:rPr>
          <w:rFonts w:hint="eastAsia"/>
        </w:rPr>
        <w:t>对数据网络进行操作，包括建立，停止等操作。</w:t>
      </w:r>
    </w:p>
    <w:p w:rsidR="00770B2F" w:rsidRPr="00770B2F" w:rsidRDefault="00770B2F" w:rsidP="00770B2F">
      <w:r w:rsidRPr="00770B2F">
        <w:rPr>
          <w:rFonts w:hint="eastAsia"/>
        </w:rPr>
        <w:t>2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ConnectivityService</w:t>
      </w:r>
      <w:r w:rsidRPr="00770B2F">
        <w:rPr>
          <w:rFonts w:hint="eastAsia"/>
        </w:rPr>
        <w:t>根据传入的网络类型，调用系统启动时创建的</w:t>
      </w:r>
      <w:r w:rsidRPr="00770B2F">
        <w:rPr>
          <w:rFonts w:hint="eastAsia"/>
        </w:rPr>
        <w:t>NetworkStateTracker</w:t>
      </w:r>
      <w:r w:rsidRPr="00770B2F">
        <w:rPr>
          <w:rFonts w:hint="eastAsia"/>
        </w:rPr>
        <w:t>建立数据连接，</w:t>
      </w:r>
      <w:r w:rsidRPr="00770B2F">
        <w:rPr>
          <w:rFonts w:hint="eastAsia"/>
        </w:rPr>
        <w:t>NetworkStateTracker</w:t>
      </w:r>
      <w:r w:rsidRPr="00770B2F">
        <w:rPr>
          <w:rFonts w:hint="eastAsia"/>
        </w:rPr>
        <w:t>调用</w:t>
      </w:r>
      <w:r w:rsidRPr="00770B2F">
        <w:rPr>
          <w:rFonts w:hint="eastAsia"/>
        </w:rPr>
        <w:t>Phone</w:t>
      </w:r>
      <w:r w:rsidRPr="00770B2F">
        <w:rPr>
          <w:rFonts w:hint="eastAsia"/>
        </w:rPr>
        <w:t>模块相关代码切换所请求数据连接的</w:t>
      </w:r>
      <w:r w:rsidRPr="00770B2F">
        <w:rPr>
          <w:rFonts w:hint="eastAsia"/>
        </w:rPr>
        <w:t>apn.</w:t>
      </w:r>
    </w:p>
    <w:p w:rsidR="00506295" w:rsidRPr="00C833A8" w:rsidRDefault="00770B2F" w:rsidP="00245154">
      <w:r w:rsidRPr="00770B2F">
        <w:rPr>
          <w:rFonts w:hint="eastAsia"/>
        </w:rPr>
        <w:t>3</w:t>
      </w:r>
      <w:r w:rsidRPr="00770B2F">
        <w:rPr>
          <w:rFonts w:hint="eastAsia"/>
        </w:rPr>
        <w:t>，</w:t>
      </w:r>
      <w:r w:rsidRPr="00770B2F">
        <w:rPr>
          <w:rFonts w:hint="eastAsia"/>
        </w:rPr>
        <w:t>Phone</w:t>
      </w:r>
      <w:r w:rsidRPr="00770B2F">
        <w:rPr>
          <w:rFonts w:hint="eastAsia"/>
        </w:rPr>
        <w:t>模块再调用</w:t>
      </w:r>
      <w:r w:rsidRPr="00770B2F">
        <w:rPr>
          <w:rFonts w:hint="eastAsia"/>
        </w:rPr>
        <w:t>Framework</w:t>
      </w:r>
      <w:r w:rsidRPr="00770B2F">
        <w:rPr>
          <w:rFonts w:hint="eastAsia"/>
        </w:rPr>
        <w:t>下</w:t>
      </w:r>
      <w:r w:rsidRPr="00770B2F">
        <w:rPr>
          <w:rFonts w:hint="eastAsia"/>
        </w:rPr>
        <w:t>telephony</w:t>
      </w:r>
      <w:r w:rsidRPr="00770B2F">
        <w:rPr>
          <w:rFonts w:hint="eastAsia"/>
        </w:rPr>
        <w:t>模块的数据连接相关类，数据连接类再通过</w:t>
      </w:r>
      <w:r w:rsidRPr="00770B2F">
        <w:rPr>
          <w:rFonts w:hint="eastAsia"/>
        </w:rPr>
        <w:t>ril</w:t>
      </w:r>
      <w:r w:rsidRPr="00770B2F">
        <w:rPr>
          <w:rFonts w:hint="eastAsia"/>
        </w:rPr>
        <w:t>和</w:t>
      </w:r>
      <w:r w:rsidRPr="00770B2F">
        <w:rPr>
          <w:rFonts w:hint="eastAsia"/>
        </w:rPr>
        <w:t>Modem</w:t>
      </w:r>
      <w:r w:rsidRPr="00770B2F">
        <w:rPr>
          <w:rFonts w:hint="eastAsia"/>
        </w:rPr>
        <w:t>通信完成数据连接建立。</w:t>
      </w:r>
      <w:bookmarkEnd w:id="0"/>
      <w:bookmarkEnd w:id="1"/>
    </w:p>
    <w:sectPr w:rsidR="00506295" w:rsidRPr="00C833A8" w:rsidSect="003657DB">
      <w:headerReference w:type="default" r:id="rId8"/>
      <w:pgSz w:w="16838" w:h="11906" w:orient="landscape" w:code="9"/>
      <w:pgMar w:top="1276" w:right="1304" w:bottom="849" w:left="720" w:header="788" w:footer="992" w:gutter="0"/>
      <w:pgBorders w:offsetFrom="page">
        <w:left w:val="dotDotDash" w:sz="4" w:space="24" w:color="E7E6E6" w:themeColor="background2"/>
      </w:pgBorders>
      <w:cols w:space="425"/>
      <w:docGrid w:type="lines" w:linePitch="327" w:charSpace="494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3E" w:rsidRDefault="001F0E3E" w:rsidP="00BC6764">
      <w:r>
        <w:separator/>
      </w:r>
    </w:p>
  </w:endnote>
  <w:endnote w:type="continuationSeparator" w:id="0">
    <w:p w:rsidR="001F0E3E" w:rsidRDefault="001F0E3E" w:rsidP="00BC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3E" w:rsidRDefault="001F0E3E" w:rsidP="00BC6764">
      <w:r>
        <w:separator/>
      </w:r>
    </w:p>
  </w:footnote>
  <w:footnote w:type="continuationSeparator" w:id="0">
    <w:p w:rsidR="001F0E3E" w:rsidRDefault="001F0E3E" w:rsidP="00BC6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1"/>
      <w:gridCol w:w="7081"/>
    </w:tblGrid>
    <w:tr w:rsidR="00C24B12" w:rsidTr="00EB1EC4">
      <w:tc>
        <w:tcPr>
          <w:tcW w:w="7081" w:type="dxa"/>
        </w:tcPr>
        <w:p w:rsidR="00C24B12" w:rsidRPr="00B1498D" w:rsidRDefault="00C24B12" w:rsidP="00183B7A">
          <w:pPr>
            <w:ind w:firstLineChars="50" w:firstLine="75"/>
            <w:jc w:val="left"/>
            <w:rPr>
              <w:rFonts w:ascii="Arial Unicode MS" w:eastAsia="Arial Unicode MS" w:hAnsi="Arial Unicode MS" w:cs="Arial Unicode MS"/>
            </w:rPr>
          </w:pPr>
          <w:r w:rsidRPr="00B1498D">
            <w:rPr>
              <w:rFonts w:ascii="Arial Unicode MS" w:eastAsia="Arial Unicode MS" w:hAnsi="Arial Unicode MS" w:cs="Arial Unicode MS"/>
              <w:color w:val="7F7F7F" w:themeColor="text1" w:themeTint="80"/>
              <w:sz w:val="15"/>
            </w:rPr>
            <w:t xml:space="preserve">ACTEL </w:t>
          </w:r>
          <w:r w:rsidRPr="00DD5F21">
            <w:rPr>
              <w:rFonts w:ascii="Arial Unicode MS" w:eastAsia="Arial Unicode MS" w:hAnsi="Arial Unicode MS" w:cs="Arial Unicode MS"/>
              <w:color w:val="00B0F0"/>
            </w:rPr>
            <w:t>on</w:t>
          </w:r>
          <w:r w:rsidRPr="00DD5F21">
            <w:rPr>
              <w:rFonts w:ascii="Arial Unicode MS" w:eastAsia="Arial Unicode MS" w:hAnsi="Arial Unicode MS" w:cs="Arial Unicode MS" w:hint="eastAsia"/>
              <w:color w:val="00B0F0"/>
            </w:rPr>
            <w:t>e</w:t>
          </w:r>
          <w:r w:rsidRPr="00DD5F21">
            <w:rPr>
              <w:rFonts w:ascii="Arial Unicode MS" w:eastAsia="Arial Unicode MS" w:hAnsi="Arial Unicode MS" w:cs="Arial Unicode MS"/>
              <w:color w:val="00B0F0"/>
            </w:rPr>
            <w:t>touch</w:t>
          </w:r>
        </w:p>
      </w:tc>
      <w:tc>
        <w:tcPr>
          <w:tcW w:w="7081" w:type="dxa"/>
        </w:tcPr>
        <w:p w:rsidR="00C24B12" w:rsidRDefault="00C24B12" w:rsidP="00183B7A">
          <w:pPr>
            <w:jc w:val="right"/>
            <w:rPr>
              <w:rFonts w:ascii="微软雅黑" w:hAnsi="微软雅黑" w:cs="Calibri"/>
              <w:color w:val="BFBFBF" w:themeColor="background1" w:themeShade="BF"/>
              <w:sz w:val="18"/>
              <w:szCs w:val="18"/>
            </w:rPr>
          </w:pPr>
          <w:r w:rsidRPr="004F0FF3">
            <w:rPr>
              <w:rFonts w:ascii="微软雅黑" w:hAnsi="微软雅黑" w:cs="Calibri"/>
              <w:color w:val="BFBFBF" w:themeColor="background1" w:themeShade="BF"/>
              <w:sz w:val="18"/>
              <w:szCs w:val="18"/>
            </w:rPr>
            <w:fldChar w:fldCharType="begin"/>
          </w:r>
          <w:r w:rsidRPr="004F0FF3">
            <w:rPr>
              <w:rFonts w:ascii="微软雅黑" w:hAnsi="微软雅黑" w:cs="Calibri"/>
              <w:color w:val="BFBFBF" w:themeColor="background1" w:themeShade="BF"/>
              <w:sz w:val="18"/>
              <w:szCs w:val="18"/>
            </w:rPr>
            <w:instrText xml:space="preserve"> STYLEREF  "</w:instrText>
          </w:r>
          <w:r w:rsidRPr="004F0FF3">
            <w:rPr>
              <w:rFonts w:ascii="微软雅黑" w:hAnsi="微软雅黑" w:cs="Calibri"/>
              <w:color w:val="BFBFBF" w:themeColor="background1" w:themeShade="BF"/>
              <w:sz w:val="18"/>
              <w:szCs w:val="18"/>
            </w:rPr>
            <w:instrText>标题</w:instrText>
          </w:r>
          <w:r w:rsidRPr="004F0FF3">
            <w:rPr>
              <w:rFonts w:ascii="微软雅黑" w:hAnsi="微软雅黑" w:cs="Calibri"/>
              <w:color w:val="BFBFBF" w:themeColor="background1" w:themeShade="BF"/>
              <w:sz w:val="18"/>
              <w:szCs w:val="18"/>
            </w:rPr>
            <w:instrText xml:space="preserve"> 1"  \* MERGEFORMAT </w:instrText>
          </w:r>
          <w:r w:rsidRPr="004F0FF3">
            <w:rPr>
              <w:rFonts w:ascii="微软雅黑" w:hAnsi="微软雅黑" w:cs="Calibri"/>
              <w:color w:val="BFBFBF" w:themeColor="background1" w:themeShade="BF"/>
              <w:sz w:val="18"/>
              <w:szCs w:val="18"/>
            </w:rPr>
            <w:fldChar w:fldCharType="separate"/>
          </w:r>
          <w:r w:rsidR="00CD5C8A">
            <w:rPr>
              <w:rFonts w:ascii="微软雅黑" w:hAnsi="微软雅黑" w:cs="Calibri"/>
              <w:noProof/>
              <w:color w:val="BFBFBF" w:themeColor="background1" w:themeShade="BF"/>
              <w:sz w:val="18"/>
              <w:szCs w:val="18"/>
            </w:rPr>
            <w:t>ConnectivityService</w:t>
          </w:r>
          <w:r w:rsidR="00CD5C8A">
            <w:rPr>
              <w:rFonts w:ascii="微软雅黑" w:hAnsi="微软雅黑" w:cs="Calibri"/>
              <w:noProof/>
              <w:color w:val="BFBFBF" w:themeColor="background1" w:themeShade="BF"/>
              <w:sz w:val="18"/>
              <w:szCs w:val="18"/>
            </w:rPr>
            <w:t>的启动和驻留系统进程。</w:t>
          </w:r>
          <w:r w:rsidRPr="004F0FF3">
            <w:rPr>
              <w:rFonts w:ascii="微软雅黑" w:hAnsi="微软雅黑" w:cs="Calibri"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:rsidR="00C24B12" w:rsidRDefault="00C24B12" w:rsidP="00183B7A">
    <w:pPr>
      <w:pStyle w:val="a3"/>
      <w:pBdr>
        <w:bottom w:val="none" w:sz="0" w:space="0" w:color="auto"/>
      </w:pBd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50A77D36" wp14:editId="447B55F6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8537575" cy="5734685"/>
              <wp:effectExtent l="0" t="0" r="0" b="0"/>
              <wp:wrapNone/>
              <wp:docPr id="47" name="Genko:A4:20:20:L:0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7575" cy="5734685"/>
                        <a:chOff x="0" y="0"/>
                        <a:chExt cx="8537766" cy="5734906"/>
                      </a:xfrm>
                    </wpg:grpSpPr>
                    <wps:wsp>
                      <wps:cNvPr id="48" name="矩形 48"/>
                      <wps:cNvSpPr/>
                      <wps:spPr>
                        <a:xfrm>
                          <a:off x="0" y="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矩形 49"/>
                      <wps:cNvSpPr/>
                      <wps:spPr>
                        <a:xfrm>
                          <a:off x="0" y="2857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矩形 50"/>
                      <wps:cNvSpPr/>
                      <wps:spPr>
                        <a:xfrm>
                          <a:off x="0" y="57150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矩形 51"/>
                      <wps:cNvSpPr/>
                      <wps:spPr>
                        <a:xfrm>
                          <a:off x="0" y="8572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矩形 52"/>
                      <wps:cNvSpPr/>
                      <wps:spPr>
                        <a:xfrm>
                          <a:off x="0" y="11430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矩形 53"/>
                      <wps:cNvSpPr/>
                      <wps:spPr>
                        <a:xfrm>
                          <a:off x="0" y="14287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矩形 54"/>
                      <wps:cNvSpPr/>
                      <wps:spPr>
                        <a:xfrm>
                          <a:off x="0" y="1724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矩形 55"/>
                      <wps:cNvSpPr/>
                      <wps:spPr>
                        <a:xfrm>
                          <a:off x="0" y="2009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矩形 56"/>
                      <wps:cNvSpPr/>
                      <wps:spPr>
                        <a:xfrm>
                          <a:off x="0" y="2295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矩形 57"/>
                      <wps:cNvSpPr/>
                      <wps:spPr>
                        <a:xfrm>
                          <a:off x="0" y="25812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矩形 58"/>
                      <wps:cNvSpPr/>
                      <wps:spPr>
                        <a:xfrm>
                          <a:off x="0" y="2867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矩形 59"/>
                      <wps:cNvSpPr/>
                      <wps:spPr>
                        <a:xfrm>
                          <a:off x="0" y="3152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矩形 60"/>
                      <wps:cNvSpPr/>
                      <wps:spPr>
                        <a:xfrm>
                          <a:off x="0" y="343852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矩形 61"/>
                      <wps:cNvSpPr/>
                      <wps:spPr>
                        <a:xfrm>
                          <a:off x="0" y="3724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矩形 62"/>
                      <wps:cNvSpPr/>
                      <wps:spPr>
                        <a:xfrm>
                          <a:off x="0" y="4010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矩形 63"/>
                      <wps:cNvSpPr/>
                      <wps:spPr>
                        <a:xfrm>
                          <a:off x="0" y="42957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矩形 64"/>
                      <wps:cNvSpPr/>
                      <wps:spPr>
                        <a:xfrm>
                          <a:off x="0" y="4581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" name="矩形 65"/>
                      <wps:cNvSpPr/>
                      <wps:spPr>
                        <a:xfrm>
                          <a:off x="0" y="48768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矩形 66"/>
                      <wps:cNvSpPr/>
                      <wps:spPr>
                        <a:xfrm>
                          <a:off x="0" y="51625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矩形 67"/>
                      <wps:cNvSpPr/>
                      <wps:spPr>
                        <a:xfrm>
                          <a:off x="0" y="5448300"/>
                          <a:ext cx="8533765" cy="286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矩形 68"/>
                      <wps:cNvSpPr/>
                      <wps:spPr>
                        <a:xfrm>
                          <a:off x="0" y="0"/>
                          <a:ext cx="70040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矩形 69"/>
                      <wps:cNvSpPr/>
                      <wps:spPr>
                        <a:xfrm>
                          <a:off x="3619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矩形 70"/>
                      <wps:cNvSpPr/>
                      <wps:spPr>
                        <a:xfrm>
                          <a:off x="7905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矩形 71"/>
                      <wps:cNvSpPr/>
                      <wps:spPr>
                        <a:xfrm>
                          <a:off x="12096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矩形 72"/>
                      <wps:cNvSpPr/>
                      <wps:spPr>
                        <a:xfrm>
                          <a:off x="16383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矩形 73"/>
                      <wps:cNvSpPr/>
                      <wps:spPr>
                        <a:xfrm>
                          <a:off x="20669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矩形 74"/>
                      <wps:cNvSpPr/>
                      <wps:spPr>
                        <a:xfrm>
                          <a:off x="24955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矩形 75"/>
                      <wps:cNvSpPr/>
                      <wps:spPr>
                        <a:xfrm>
                          <a:off x="29241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矩形 76"/>
                      <wps:cNvSpPr/>
                      <wps:spPr>
                        <a:xfrm>
                          <a:off x="33432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矩形 77"/>
                      <wps:cNvSpPr/>
                      <wps:spPr>
                        <a:xfrm>
                          <a:off x="37719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矩形 78"/>
                      <wps:cNvSpPr/>
                      <wps:spPr>
                        <a:xfrm>
                          <a:off x="42005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矩形 79"/>
                      <wps:cNvSpPr/>
                      <wps:spPr>
                        <a:xfrm>
                          <a:off x="46291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矩形 80"/>
                      <wps:cNvSpPr/>
                      <wps:spPr>
                        <a:xfrm>
                          <a:off x="50577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矩形 81"/>
                      <wps:cNvSpPr/>
                      <wps:spPr>
                        <a:xfrm>
                          <a:off x="54768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矩形 82"/>
                      <wps:cNvSpPr/>
                      <wps:spPr>
                        <a:xfrm>
                          <a:off x="59055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矩形 83"/>
                      <wps:cNvSpPr/>
                      <wps:spPr>
                        <a:xfrm>
                          <a:off x="63341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矩形 84"/>
                      <wps:cNvSpPr/>
                      <wps:spPr>
                        <a:xfrm>
                          <a:off x="67627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矩形 85"/>
                      <wps:cNvSpPr/>
                      <wps:spPr>
                        <a:xfrm>
                          <a:off x="718185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矩形 86"/>
                      <wps:cNvSpPr/>
                      <wps:spPr>
                        <a:xfrm>
                          <a:off x="7610475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矩形 87"/>
                      <wps:cNvSpPr/>
                      <wps:spPr>
                        <a:xfrm>
                          <a:off x="803910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矩形 88"/>
                      <wps:cNvSpPr/>
                      <wps:spPr>
                        <a:xfrm>
                          <a:off x="8467725" y="0"/>
                          <a:ext cx="7004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矩形 89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9C57A7" id="Genko:A4:20:20:L:0::" o:spid="_x0000_s1026" style="position:absolute;left:0;text-align:left;margin-left:84.75pt;margin-top:1in;width:672.25pt;height:451.55pt;z-index:251705344;visibility:hidden;mso-position-horizontal-relative:page;mso-position-vertical-relative:page" coordsize="85377,5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">
              <v:rect id="矩形 48" o:spid="_x0000_s1027" style="position:absolute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3XKr0A&#10;AADbAAAADwAAAGRycy9kb3ducmV2LnhtbERPTYvCMBC9C/sfwix401QRkWoUlZV6te7ex2a2LTaT&#10;kESt/94cBI+P973a9KYTd/KhtaxgMs5AEFdWt1wr+D0fRgsQISJr7CyTgicF2Ky/BivMtX3wie5l&#10;rEUK4ZCjgiZGl0sZqoYMhrF1xIn7t95gTNDXUnt8pHDTyWmWzaXBllNDg472DVXX8mYULNq/q7v4&#10;SVE8+70rtz+7ThY7pYbf/XYJIlIfP+K3+6gVzNLY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r3XKr0AAADbAAAADwAAAAAAAAAAAAAAAACYAgAAZHJzL2Rvd25yZXYu&#10;eG1sUEsFBgAAAAAEAAQA9QAAAIIDAAAAAA==&#10;" strokecolor="#009300" strokeweight=".5pt"/>
              <v:rect id="矩形 49" o:spid="_x0000_s1028" style="position:absolute;top:285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yscEA&#10;AADbAAAADwAAAGRycy9kb3ducmV2LnhtbESPQWsCMRSE7wX/Q3hCbzWrSNHVKCqV7dVtvT83z93F&#10;zUtIUl3/fSMIHoeZ+YZZrnvTiSv50FpWMB5lIIgrq1uuFfz+7D9mIEJE1thZJgV3CrBeDd6WmGt7&#10;4wNdy1iLBOGQo4ImRpdLGaqGDIaRdcTJO1tvMCbpa6k93hLcdHKSZZ/SYMtpoUFHu4aqS/lnFMza&#10;48Wd/Lgo7v3OlZuvbSeLrVLvw36zABGpj6/ws/2tFUz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xcrHBAAAA2wAAAA8AAAAAAAAAAAAAAAAAmAIAAGRycy9kb3du&#10;cmV2LnhtbFBLBQYAAAAABAAEAPUAAACGAwAAAAA=&#10;" strokecolor="#009300" strokeweight=".5pt"/>
              <v:rect id="矩形 50" o:spid="_x0000_s1029" style="position:absolute;top:571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N8b0A&#10;AADbAAAADwAAAGRycy9kb3ducmV2LnhtbERPTYvCMBC9C/sfwix401RBkWoUlZV6te7ex2a2LTaT&#10;kESt/94cBI+P973a9KYTd/KhtaxgMs5AEFdWt1wr+D0fRgsQISJr7CyTgicF2Ky/BivMtX3wie5l&#10;rEUK4ZCjgiZGl0sZqoYMhrF1xIn7t95gTNDXUnt8pHDTyWmWzaXBllNDg472DVXX8mYULNq/q7v4&#10;SVE8+70rtz+7ThY7pYbf/XYJIlIfP+K3+6gVzNL6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RJN8b0AAADbAAAADwAAAAAAAAAAAAAAAACYAgAAZHJzL2Rvd25yZXYu&#10;eG1sUEsFBgAAAAAEAAQA9QAAAIIDAAAAAA==&#10;" strokecolor="#009300" strokeweight=".5pt"/>
              <v:rect id="矩形 51" o:spid="_x0000_s1030" style="position:absolute;top:857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oasEA&#10;AADbAAAADwAAAGRycy9kb3ducmV2LnhtbESPQYvCMBSE78L+h/AWvGlawUWqUVRcuteten82z7bY&#10;vIQkq/XfbxYWPA4z8w2z2gymF3fyobOsIJ9mIIhrqztuFJyOn5MFiBCRNfaWScGTAmzWb6MVFto+&#10;+JvuVWxEgnAoUEEboyukDHVLBsPUOuLkXa03GJP0jdQeHwluejnLsg9psOO00KKjfUv1rfoxChbd&#10;+eYuPi/L57B31faw62W5U2r8PmyXICIN8RX+b39pBfMc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e6GrBAAAA2wAAAA8AAAAAAAAAAAAAAAAAmAIAAGRycy9kb3du&#10;cmV2LnhtbFBLBQYAAAAABAAEAPUAAACGAwAAAAA=&#10;" strokecolor="#009300" strokeweight=".5pt"/>
              <v:rect id="矩形 52" o:spid="_x0000_s1031" style="position:absolute;top:1143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2HcAA&#10;AADbAAAADwAAAGRycy9kb3ducmV2LnhtbESPQYvCMBSE7wv+h/AEb2uqoE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x2HcAAAADbAAAADwAAAAAAAAAAAAAAAACYAgAAZHJzL2Rvd25y&#10;ZXYueG1sUEsFBgAAAAAEAAQA9QAAAIUDAAAAAA==&#10;" strokecolor="#009300" strokeweight=".5pt"/>
              <v:rect id="矩形 53" o:spid="_x0000_s1032" style="position:absolute;top:1428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ThsEA&#10;AADbAAAADwAAAGRycy9kb3ducmV2LnhtbESPQWsCMRSE7wX/Q3iCt5pVaZHVKCrKeu223p+b5+7i&#10;5iUkUdd/bwqFHoeZ+YZZrnvTiTv50FpWMBlnIIgrq1uuFfx8H97nIEJE1thZJgVPCrBeDd6WmGv7&#10;4C+6l7EWCcIhRwVNjC6XMlQNGQxj64iTd7HeYEzS11J7fCS46eQ0yz6lwZbTQoOOdg1V1/JmFMzb&#10;09Wd/aQonv3OlZv9tpPFVqnRsN8sQETq43/4r33UCj5m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A04bBAAAA2wAAAA8AAAAAAAAAAAAAAAAAmAIAAGRycy9kb3du&#10;cmV2LnhtbFBLBQYAAAAABAAEAPUAAACGAwAAAAA=&#10;" strokecolor="#009300" strokeweight=".5pt"/>
              <v:rect id="矩形 54" o:spid="_x0000_s1033" style="position:absolute;top:1724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L8sEA&#10;AADbAAAADwAAAGRycy9kb3ducmV2LnhtbESPQWsCMRSE7wX/Q3iCt5pVbJHVKCrKeu223p+b5+7i&#10;5iUkUdd/bwqFHoeZ+YZZrnvTiTv50FpWMBlnIIgrq1uuFfx8H97nIEJE1thZJgVPCrBeDd6WmGv7&#10;4C+6l7EWCcIhRwVNjC6XMlQNGQxj64iTd7HeYEzS11J7fCS46eQ0yz6lwZbTQoOOdg1V1/JmFMzb&#10;09Wd/aQonv3OlZv9tpPFVqnRsN8sQETq43/4r33UCj5m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pS/LBAAAA2wAAAA8AAAAAAAAAAAAAAAAAmAIAAGRycy9kb3du&#10;cmV2LnhtbFBLBQYAAAAABAAEAPUAAACGAwAAAAA=&#10;" strokecolor="#009300" strokeweight=".5pt"/>
              <v:rect id="矩形 55" o:spid="_x0000_s1034" style="position:absolute;top:2009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uacAA&#10;AADbAAAADwAAAGRycy9kb3ducmV2LnhtbESPQYvCMBSE7wv+h/AEb2vqg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XuacAAAADbAAAADwAAAAAAAAAAAAAAAACYAgAAZHJzL2Rvd25y&#10;ZXYueG1sUEsFBgAAAAAEAAQA9QAAAIUDAAAAAA==&#10;" strokecolor="#009300" strokeweight=".5pt"/>
              <v:rect id="矩形 56" o:spid="_x0000_s1035" style="position:absolute;top:2295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dwHsAA&#10;AADbAAAADwAAAGRycy9kb3ducmV2LnhtbESPQYvCMBSE7wv+h/CEva2pgiLVKCpKvdrdvT+bZ1ts&#10;XkIStf77jSDscZiZb5jlujeduJMPrWUF41EGgriyuuVawc/34WsOIkRkjZ1lUvCkAOvV4GOJubYP&#10;PtG9jLVIEA45KmhidLmUoWrIYBhZR5y8i/UGY5K+ltrjI8FNJydZNpMGW04LDTraNVRdy5tRMG9/&#10;r+7sx0Xx7Heu3Oy3nSy2Sn0O+80CRKQ+/off7aNWMJ3B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dwHsAAAADbAAAADwAAAAAAAAAAAAAAAACYAgAAZHJzL2Rvd25y&#10;ZXYueG1sUEsFBgAAAAAEAAQA9QAAAIUDAAAAAA==&#10;" strokecolor="#009300" strokeweight=".5pt"/>
              <v:rect id="矩形 57" o:spid="_x0000_s1036" style="position:absolute;top:2581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VhcEA&#10;AADbAAAADwAAAGRycy9kb3ducmV2LnhtbESPQWsCMRSE7wX/Q3iCt5pVsJXVKCrKeu223p+b5+7i&#10;5iUkUdd/bwqFHoeZ+YZZrnvTiTv50FpWMBlnIIgrq1uuFfx8H97nIEJE1thZJgVPCrBeDd6WmGv7&#10;4C+6l7EWCcIhRwVNjC6XMlQNGQxj64iTd7HeYEzS11J7fCS46eQ0yz6kwZbTQoOOdg1V1/JmFMzb&#10;09Wd/aQonv3OlZv9tpPFVqnRsN8sQETq43/4r33UCma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71YXBAAAA2wAAAA8AAAAAAAAAAAAAAAAAmAIAAGRycy9kb3du&#10;cmV2LnhtbFBLBQYAAAAABAAEAPUAAACGAwAAAAA=&#10;" strokecolor="#009300" strokeweight=".5pt"/>
              <v:rect id="矩形 58" o:spid="_x0000_s1037" style="position:absolute;top:2867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B970A&#10;AADbAAAADwAAAGRycy9kb3ducmV2LnhtbERPTYvCMBC9C/sfwix401RBkWoUlZV6te7ex2a2LTaT&#10;kESt/94cBI+P973a9KYTd/KhtaxgMs5AEFdWt1wr+D0fRgsQISJr7CyTgicF2Ky/BivMtX3wie5l&#10;rEUK4ZCjgiZGl0sZqoYMhrF1xIn7t95gTNDXUnt8pHDTyWmWzaXBllNDg472DVXX8mYULNq/q7v4&#10;SVE8+70rtz+7ThY7pYbf/XYJIlIfP+K3+6gVzNLY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2RB970AAADbAAAADwAAAAAAAAAAAAAAAACYAgAAZHJzL2Rvd25yZXYu&#10;eG1sUEsFBgAAAAAEAAQA9QAAAIIDAAAAAA==&#10;" strokecolor="#009300" strokeweight=".5pt"/>
              <v:rect id="矩形 59" o:spid="_x0000_s1038" style="position:absolute;top:3152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kbMEA&#10;AADbAAAADwAAAGRycy9kb3ducmV2LnhtbESPQWsCMRSE7wX/Q3hCbzWrYNHVKCqV7dVtvT83z93F&#10;zUtIUl3/fSMIHoeZ+YZZrnvTiSv50FpWMB5lIIgrq1uuFfz+7D9mIEJE1thZJgV3CrBeDd6WmGt7&#10;4wNdy1iLBOGQo4ImRpdLGaqGDIaRdcTJO1tvMCbpa6k93hLcdHKSZZ/SYMtpoUFHu4aqS/lnFMza&#10;48Wd/Lgo7v3OlZuvbSeLrVLvw36zABGpj6/ws/2tFUz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5GzBAAAA2wAAAA8AAAAAAAAAAAAAAAAAmAIAAGRycy9kb3du&#10;cmV2LnhtbFBLBQYAAAAABAAEAPUAAACGAwAAAAA=&#10;" strokecolor="#009300" strokeweight=".5pt"/>
              <v:rect id="矩形 60" o:spid="_x0000_s1039" style="position:absolute;top:3438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6HTL4A&#10;AADbAAAADwAAAGRycy9kb3ducmV2LnhtbERPPW/CMBDdK/U/WFeJrThhQChgUBKBwtq07Nf4mkTE&#10;Z8s2EP59PVTq+PS+d4fZTOJOPoyWFeTLDARxZ/XIvYKvz9P7BkSIyBony6TgSQEO+9eXHRbaPviD&#10;7m3sRQrhUKCCIUZXSBm6gQyGpXXEifux3mBM0PdSe3ykcDPJVZatpcGRU8OAjuqBumt7Mwo24+Xq&#10;vn3eNM+5dm15rCbZVEot3uZyCyLSHP/Ff+6zVrBO69OX9APk/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+h0y+AAAA2wAAAA8AAAAAAAAAAAAAAAAAmAIAAGRycy9kb3ducmV2&#10;LnhtbFBLBQYAAAAABAAEAPUAAACDAwAAAAA=&#10;" strokecolor="#009300" strokeweight=".5pt"/>
              <v:rect id="矩形 61" o:spid="_x0000_s1040" style="position:absolute;top:3724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i18AA&#10;AADbAAAADwAAAGRycy9kb3ducmV2LnhtbESPQYvCMBSE7wv+h/CEva1p9yBSjaLi0r1a9f5snm2x&#10;eQlJVuu/3wiCx2FmvmEWq8H04kY+dJYV5JMMBHFtdceNguPh52sGIkRkjb1lUvCgAKvl6GOBhbZ3&#10;3tOtio1IEA4FKmhjdIWUoW7JYJhYR5y8i/UGY5K+kdrjPcFNL7+zbCoNdpwWWnS0bam+Vn9Gwaw7&#10;Xd3Z52X5GLauWu82vSw3Sn2Oh/UcRKQhvsOv9q9WMM3h+SX9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Ii18AAAADbAAAADwAAAAAAAAAAAAAAAACYAgAAZHJzL2Rvd25y&#10;ZXYueG1sUEsFBgAAAAAEAAQA9QAAAIUDAAAAAA==&#10;" strokecolor="#009300" strokeweight=".5pt"/>
              <v:rect id="矩形 62" o:spid="_x0000_s1041" style="position:absolute;top:4010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8oMAA&#10;AADbAAAADwAAAGRycy9kb3ducmV2LnhtbESPQYvCMBSE7wv+h/AEb2uqB5GuUVRculere382z7bY&#10;vIQkav33RhA8DjPzDbNY9aYTN/KhtaxgMs5AEFdWt1wrOB5+v+cgQkTW2FkmBQ8KsFoOvhaYa3vn&#10;Pd3KWIsE4ZCjgiZGl0sZqoYMhrF1xMk7W28wJulrqT3eE9x0cpplM2mw5bTQoKNtQ9WlvBoF8/b/&#10;4k5+UhSPfuvK9W7TyWKj1GjYr39AROrjJ/xu/2kFsym8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C8oMAAAADbAAAADwAAAAAAAAAAAAAAAACYAgAAZHJzL2Rvd25y&#10;ZXYueG1sUEsFBgAAAAAEAAQA9QAAAIUDAAAAAA==&#10;" strokecolor="#009300" strokeweight=".5pt"/>
              <v:rect id="矩形 63" o:spid="_x0000_s1042" style="position:absolute;top:4295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ZO8AA&#10;AADbAAAADwAAAGRycy9kb3ducmV2LnhtbESPQYvCMBSE7wv+h/CEva2pCiLVKCpKvdrdvT+bZ1ts&#10;XkIStf77jSDscZiZb5jlujeduJMPrWUF41EGgriyuuVawc/34WsOIkRkjZ1lUvCkAOvV4GOJubYP&#10;PtG9jLVIEA45KmhidLmUoWrIYBhZR5y8i/UGY5K+ltrjI8FNJydZNpMGW04LDTraNVRdy5tRMG9/&#10;r+7sx0Xx7Heu3Oy3nSy2Sn0O+80CRKQ+/off7aNWMJvC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wZO8AAAADbAAAADwAAAAAAAAAAAAAAAACYAgAAZHJzL2Rvd25y&#10;ZXYueG1sUEsFBgAAAAAEAAQA9QAAAIUDAAAAAA==&#10;" strokecolor="#009300" strokeweight=".5pt"/>
              <v:rect id="矩形 64" o:spid="_x0000_s1043" style="position:absolute;top:4581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BT8AA&#10;AADbAAAADwAAAGRycy9kb3ducmV2LnhtbESPQYvCMBSE7wv+h/CEva2pIiLVKCpKvdrdvT+bZ1ts&#10;XkIStf77jSDscZiZb5jlujeduJMPrWUF41EGgriyuuVawc/34WsOIkRkjZ1lUvCkAOvV4GOJubYP&#10;PtG9jLVIEA45KmhidLmUoWrIYBhZR5y8i/UGY5K+ltrjI8FNJydZNpMGW04LDTraNVRdy5tRMG9/&#10;r+7sx0Xx7Heu3Oy3nSy2Sn0O+80CRKQ+/off7aNWMJvC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WBT8AAAADbAAAADwAAAAAAAAAAAAAAAACYAgAAZHJzL2Rvd25y&#10;ZXYueG1sUEsFBgAAAAAEAAQA9QAAAIUDAAAAAA==&#10;" strokecolor="#009300" strokeweight=".5pt"/>
              <v:rect id="矩形 65" o:spid="_x0000_s1044" style="position:absolute;top:48768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k1MAA&#10;AADbAAAADwAAAGRycy9kb3ducmV2LnhtbESPQYvCMBSE7wv+h/CEva2pgiLVKCpKvdrdvT+bZ1ts&#10;XkIStf77jSDscZiZb5jlujeduJMPrWUF41EGgriyuuVawc/34WsOIkRkjZ1lUvCkAOvV4GOJubYP&#10;PtG9jLVIEA45KmhidLmUoWrIYBhZR5y8i/UGY5K+ltrjI8FNJydZNpMGW04LDTraNVRdy5tRMG9/&#10;r+7sx0Xx7Heu3Oy3nSy2Sn0O+80CRKQ+/off7aNWMJvC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kk1MAAAADbAAAADwAAAAAAAAAAAAAAAACYAgAAZHJzL2Rvd25y&#10;ZXYueG1sUEsFBgAAAAAEAAQA9QAAAIUDAAAAAA==&#10;" strokecolor="#009300" strokeweight=".5pt"/>
              <v:rect id="矩形 66" o:spid="_x0000_s1045" style="position:absolute;top:5162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6o8AA&#10;AADbAAAADwAAAGRycy9kb3ducmV2LnhtbESPQYvCMBSE7wv+h/AEb2vqHopUo6i4dK9b9f5snm2x&#10;eQlJVuu/NwuCx2FmvmGW68H04kY+dJYVzKYZCOLa6o4bBcfD9+ccRIjIGnvLpOBBAdar0ccSC23v&#10;/Eu3KjYiQTgUqKCN0RVShrolg2FqHXHyLtYbjEn6RmqP9wQ3vfzKslwa7DgttOho11J9rf6Mgnl3&#10;urqzn5XlY9i5arPf9rLcKjUZD5sFiEhDfIdf7R+tIM/h/0v6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u6o8AAAADbAAAADwAAAAAAAAAAAAAAAACYAgAAZHJzL2Rvd25y&#10;ZXYueG1sUEsFBgAAAAAEAAQA9QAAAIUDAAAAAA==&#10;" strokecolor="#009300" strokeweight=".5pt"/>
              <v:rect id="矩形 67" o:spid="_x0000_s1046" style="position:absolute;top:54483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cfOMAA&#10;AADbAAAADwAAAGRycy9kb3ducmV2LnhtbESPQYvCMBSE7wv+h/AEb2vqHlSqUVSUet26e382z7bY&#10;vIQkq/XfmwXB4zAz3zDLdW86cSMfWssKJuMMBHFldcu1gp/T4XMOIkRkjZ1lUvCgAOvV4GOJubZ3&#10;/qZbGWuRIBxyVNDE6HIpQ9WQwTC2jjh5F+sNxiR9LbXHe4KbTn5l2VQabDktNOho11B1Lf+Mgnn7&#10;e3VnPymKR79z5Wa/7WSxVWo07DcLEJH6+A6/2ketYDqD/y/p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cfOMAAAADbAAAADwAAAAAAAAAAAAAAAACYAgAAZHJzL2Rvd25y&#10;ZXYueG1sUEsFBgAAAAAEAAQA9QAAAIUDAAAAAA==&#10;" strokecolor="#009300" strokeweight=".5pt"/>
              <v:rect id="矩形 68" o:spid="_x0000_s1047" style="position:absolute;width:7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LSr4A&#10;AADbAAAADwAAAGRycy9kb3ducmV2LnhtbERPPW/CMBDdK/U/WFeJrThhQChgUBKBwtq07Nf4mkTE&#10;Z8s2EP59PVTq+PS+d4fZTOJOPoyWFeTLDARxZ/XIvYKvz9P7BkSIyBony6TgSQEO+9eXHRbaPviD&#10;7m3sRQrhUKCCIUZXSBm6gQyGpXXEifux3mBM0PdSe3ykcDPJVZatpcGRU8OAjuqBumt7Mwo24+Xq&#10;vn3eNM+5dm15rCbZVEot3uZyCyLSHP/Ff+6zVrBOY9OX9APk/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Ii0q+AAAA2wAAAA8AAAAAAAAAAAAAAAAAmAIAAGRycy9kb3ducmV2&#10;LnhtbFBLBQYAAAAABAAEAPUAAACDAwAAAAA=&#10;" strokecolor="#009300" strokeweight=".5pt"/>
              <v:rect id="矩形 69" o:spid="_x0000_s1048" style="position:absolute;left:3619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u0cAA&#10;AADbAAAADwAAAGRycy9kb3ducmV2LnhtbESPQYvCMBSE78L+h/AWvGnqHkSrUVRW6nWr3p/N27bY&#10;vIQkq/XfmwXB4zAz3zDLdW86cSMfWssKJuMMBHFldcu1gtNxP5qBCBFZY2eZFDwowHr1MVhiru2d&#10;f+hWxlokCIccFTQxulzKUDVkMIytI07er/UGY5K+ltrjPcFNJ7+ybCoNtpwWGnS0a6i6ln9Gwaw9&#10;X93FT4ri0e9cufnedrLYKjX87DcLEJH6+A6/2getYDqH/y/p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Qu0cAAAADbAAAADwAAAAAAAAAAAAAAAACYAgAAZHJzL2Rvd25y&#10;ZXYueG1sUEsFBgAAAAAEAAQA9QAAAIUDAAAAAA==&#10;" strokecolor="#009300" strokeweight=".5pt"/>
              <v:rect id="矩形 70" o:spid="_x0000_s1049" style="position:absolute;left:790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Rkb0A&#10;AADbAAAADwAAAGRycy9kb3ducmV2LnhtbERPTYvCMBC9C/sfwix401QPKtUoKiv1at29j81sW2wm&#10;IYla/705CB4f73u16U0n7uRDa1nBZJyBIK6sbrlW8Hs+jBYgQkTW2FkmBU8KsFl/DVaYa/vgE93L&#10;WIsUwiFHBU2MLpcyVA0ZDGPriBP3b73BmKCvpfb4SOGmk9Msm0mDLaeGBh3tG6qu5c0oWLR/V3fx&#10;k6J49ntXbn92nSx2Sg2/++0SRKQ+fsRv91ErmKf16Uv6AXL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qcRkb0AAADbAAAADwAAAAAAAAAAAAAAAACYAgAAZHJzL2Rvd25yZXYu&#10;eG1sUEsFBgAAAAAEAAQA9QAAAIIDAAAAAA==&#10;" strokecolor="#009300" strokeweight=".5pt"/>
              <v:rect id="矩形 71" o:spid="_x0000_s1050" style="position:absolute;left:12096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0CsEA&#10;AADbAAAADwAAAGRycy9kb3ducmV2LnhtbESPwW7CMBBE70j9B2srcQMnHCgKGASIKr02wH2JlyQi&#10;Xlu2C+Hv60qVOI5m5o1mtRlML+7kQ2dZQT7NQBDXVnfcKDgdPycLECEia+wtk4InBdis30YrLLR9&#10;8Dfdq9iIBOFQoII2RldIGeqWDIapdcTJu1pvMCbpG6k9PhLc9HKWZXNpsOO00KKjfUv1rfoxChbd&#10;+eYuPi/L57B31faw62W5U2r8PmyXICIN8RX+b39pBR85/H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rtArBAAAA2wAAAA8AAAAAAAAAAAAAAAAAmAIAAGRycy9kb3du&#10;cmV2LnhtbFBLBQYAAAAABAAEAPUAAACGAwAAAAA=&#10;" strokecolor="#009300" strokeweight=".5pt"/>
              <v:rect id="矩形 72" o:spid="_x0000_s1051" style="position:absolute;left:16383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qfcAA&#10;AADbAAAADwAAAGRycy9kb3ducmV2LnhtbESPQYvCMBSE7wv+h/AEb2uqB5VqFBWXet26e382z7bY&#10;vIQkq/XfmwXB4zAz3zCrTW86cSMfWssKJuMMBHFldcu1gp/T1+cCRIjIGjvLpOBBATbrwccKc23v&#10;/E23MtYiQTjkqKCJ0eVShqohg2FsHXHyLtYbjEn6WmqP9wQ3nZxm2UwabDktNOho31B1Lf+MgkX7&#10;e3VnPymKR7935faw62SxU2o07LdLEJH6+A6/2ketYD6F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kqfcAAAADbAAAADwAAAAAAAAAAAAAAAACYAgAAZHJzL2Rvd25y&#10;ZXYueG1sUEsFBgAAAAAEAAQA9QAAAIUDAAAAAA==&#10;" strokecolor="#009300" strokeweight=".5pt"/>
              <v:rect id="矩形 73" o:spid="_x0000_s1052" style="position:absolute;left:20669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P5sEA&#10;AADbAAAADwAAAGRycy9kb3ducmV2LnhtbESPQWsCMRSE7wX/Q3iCt5pVoZXVKCrKeu223p+b5+7i&#10;5iUkUdd/bwqFHoeZ+YZZrnvTiTv50FpWMBlnIIgrq1uuFfx8H97nIEJE1thZJgVPCrBeDd6WmGv7&#10;4C+6l7EWCcIhRwVNjC6XMlQNGQxj64iTd7HeYEzS11J7fCS46eQ0yz6kwZbTQoOOdg1V1/JmFMzb&#10;09Wd/aQonv3OlZv9tpPFVqnRsN8sQETq43/4r33UCj5n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1j+bBAAAA2wAAAA8AAAAAAAAAAAAAAAAAmAIAAGRycy9kb3du&#10;cmV2LnhtbFBLBQYAAAAABAAEAPUAAACGAwAAAAA=&#10;" strokecolor="#009300" strokeweight=".5pt"/>
              <v:rect id="矩形 74" o:spid="_x0000_s1053" style="position:absolute;left:2495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XksEA&#10;AADbAAAADwAAAGRycy9kb3ducmV2LnhtbESPQWsCMRSE7wX/Q3iCt5pVpJXVKCrKeu223p+b5+7i&#10;5iUkUdd/bwqFHoeZ+YZZrnvTiTv50FpWMBlnIIgrq1uuFfx8H97nIEJE1thZJgVPCrBeDd6WmGv7&#10;4C+6l7EWCcIhRwVNjC6XMlQNGQxj64iTd7HeYEzS11J7fCS46eQ0yz6kwZbTQoOOdg1V1/JmFMzb&#10;09Wd/aQonv3OlZv9tpPFVqnRsN8sQETq43/4r33UCj5n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cF5LBAAAA2wAAAA8AAAAAAAAAAAAAAAAAmAIAAGRycy9kb3du&#10;cmV2LnhtbFBLBQYAAAAABAAEAPUAAACGAwAAAAA=&#10;" strokecolor="#009300" strokeweight=".5pt"/>
              <v:rect id="矩形 75" o:spid="_x0000_s1054" style="position:absolute;left:2924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yCcEA&#10;AADbAAAADwAAAGRycy9kb3ducmV2LnhtbESPQWsCMRSE7wX/Q3iCt5pVsJXVKCrKeu223p+b5+7i&#10;5iUkUdd/bwqFHoeZ+YZZrnvTiTv50FpWMBlnIIgrq1uuFfx8H97nIEJE1thZJgVPCrBeDd6WmGv7&#10;4C+6l7EWCcIhRwVNjC6XMlQNGQxj64iTd7HeYEzS11J7fCS46eQ0yz6kwZbTQoOOdg1V1/JmFMzb&#10;09Wd/aQonv3OlZv9tpPFVqnRsN8sQETq43/4r33UCj5n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sgnBAAAA2wAAAA8AAAAAAAAAAAAAAAAAmAIAAGRycy9kb3du&#10;cmV2LnhtbFBLBQYAAAAABAAEAPUAAACGAwAAAAA=&#10;" strokecolor="#009300" strokeweight=".5pt"/>
              <v:rect id="矩形 76" o:spid="_x0000_s1055" style="position:absolute;left:33432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sfsAA&#10;AADbAAAADwAAAGRycy9kb3ducmV2LnhtbESPQYvCMBSE7wv+h/AEb2vqHlSqUVSUet26e382z7bY&#10;vIQkq/XfmwXB4zAz3zDLdW86cSMfWssKJuMMBHFldcu1gp/T4XMOIkRkjZ1lUvCgAOvV4GOJubZ3&#10;/qZbGWuRIBxyVNDE6HIpQ9WQwTC2jjh5F+sNxiR9LbXHe4KbTn5l2VQabDktNOho11B1Lf+Mgnn7&#10;e3VnPymKR79z5Wa/7WSxVWo07DcLEJH6+A6/2ketYDaF/y/p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IsfsAAAADbAAAADwAAAAAAAAAAAAAAAACYAgAAZHJzL2Rvd25y&#10;ZXYueG1sUEsFBgAAAAAEAAQA9QAAAIUDAAAAAA==&#10;" strokecolor="#009300" strokeweight=".5pt"/>
              <v:rect id="矩形 77" o:spid="_x0000_s1056" style="position:absolute;left:37719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6J5cAA&#10;AADbAAAADwAAAGRycy9kb3ducmV2LnhtbESPQYvCMBSE7wv+h/CEva2pHlSqUVSUerW7e382z7bY&#10;vIQkav33G0HY4zAz3zDLdW86cScfWssKxqMMBHFldcu1gp/vw9ccRIjIGjvLpOBJAdarwccSc20f&#10;fKJ7GWuRIBxyVNDE6HIpQ9WQwTCyjjh5F+sNxiR9LbXHR4KbTk6ybCoNtpwWGnS0a6i6ljejYN7+&#10;Xt3Zj4vi2e9cudlvO1lslfoc9psFiEh9/A+/20etYDaD15f0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6J5cAAAADbAAAADwAAAAAAAAAAAAAAAACYAgAAZHJzL2Rvd25y&#10;ZXYueG1sUEsFBgAAAAAEAAQA9QAAAIUDAAAAAA==&#10;" strokecolor="#009300" strokeweight=".5pt"/>
              <v:rect id="矩形 78" o:spid="_x0000_s1057" style="position:absolute;left:4200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dl70A&#10;AADbAAAADwAAAGRycy9kb3ducmV2LnhtbERPTYvCMBC9C/sfwix401QPKtUoKiv1at29j81sW2wm&#10;IYla/705CB4f73u16U0n7uRDa1nBZJyBIK6sbrlW8Hs+jBYgQkTW2FkmBU8KsFl/DVaYa/vgE93L&#10;WIsUwiFHBU2MLpcyVA0ZDGPriBP3b73BmKCvpfb4SOGmk9Msm0mDLaeGBh3tG6qu5c0oWLR/V3fx&#10;k6J49ntXbn92nSx2Sg2/++0SRKQ+fsRv91ErmKex6Uv6AXL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NEdl70AAADbAAAADwAAAAAAAAAAAAAAAACYAgAAZHJzL2Rvd25yZXYu&#10;eG1sUEsFBgAAAAAEAAQA9QAAAIIDAAAAAA==&#10;" strokecolor="#009300" strokeweight=".5pt"/>
              <v:rect id="矩形 79" o:spid="_x0000_s1058" style="position:absolute;left:4629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24DMEA&#10;AADbAAAADwAAAGRycy9kb3ducmV2LnhtbESPwW7CMBBE75X4B2uReisOHCgEDAJUlF5Jy32JlyQi&#10;Xlu2C+HvayQkjqOZeaNZrnvTiSv50FpWMB5lIIgrq1uuFfz+7D9mIEJE1thZJgV3CrBeDd6WmGt7&#10;4wNdy1iLBOGQo4ImRpdLGaqGDIaRdcTJO1tvMCbpa6k93hLcdHKSZVNpsOW00KCjXUPVpfwzCmbt&#10;8eJOflwU937nys3XtpPFVqn3Yb9ZgIjUx1f42f7WCj7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duAzBAAAA2wAAAA8AAAAAAAAAAAAAAAAAmAIAAGRycy9kb3du&#10;cmV2LnhtbFBLBQYAAAAABAAEAPUAAACGAwAAAAA=&#10;" strokecolor="#009300" strokeweight=".5pt"/>
              <v:rect id="矩形 80" o:spid="_x0000_s1059" style="position:absolute;left:50577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Jhtr0A&#10;AADbAAAADwAAAGRycy9kb3ducmV2LnhtbERPPW/CMBDdK/U/WFepW3HoUKEUgwAVpSsB9mt8TSLi&#10;s2UbCP+eG5AYn973fDm6QV0opt6zgemkAEXceNtza+Cw337MQKWMbHHwTAZulGC5eH2ZY2n9lXd0&#10;qXOrJIRTiQa6nEOpdWo6cpgmPhAL9++jwywwttpGvEq4G/RnUXxphz1LQ4eBNh01p/rsDMz64yn8&#10;xWlV3cZNqFc/60FXa2Pe38bVN6hMY36KH+5fKz5ZL1/kB+jFH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3Jhtr0AAADbAAAADwAAAAAAAAAAAAAAAACYAgAAZHJzL2Rvd25yZXYu&#10;eG1sUEsFBgAAAAAEAAQA9QAAAIIDAAAAAA==&#10;" strokecolor="#009300" strokeweight=".5pt"/>
              <v:rect id="矩形 81" o:spid="_x0000_s1060" style="position:absolute;left:54768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7ELcAA&#10;AADbAAAADwAAAGRycy9kb3ducmV2LnhtbESPQYvCMBSE7wv+h/CEva1pPYh0jaKi1KvVvT+bZ1ts&#10;XkIStf77jbCwx2Hmm2EWq8H04kE+dJYV5JMMBHFtdceNgvNp/zUHESKyxt4yKXhRgNVy9LHAQtsn&#10;H+lRxUakEg4FKmhjdIWUoW7JYJhYR5y8q/UGY5K+kdrjM5WbXk6zbCYNdpwWWnS0bam+VXejYN79&#10;3NzF52X5GrauWu82vSw3Sn2Oh/U3iEhD/A//0QeduBzeX9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7ELcAAAADbAAAADwAAAAAAAAAAAAAAAACYAgAAZHJzL2Rvd25y&#10;ZXYueG1sUEsFBgAAAAAEAAQA9QAAAIUDAAAAAA==&#10;" strokecolor="#009300" strokeweight=".5pt"/>
              <v:rect id="矩形 82" o:spid="_x0000_s1061" style="position:absolute;left:59055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aWr8A&#10;AADbAAAADwAAAGRycy9kb3ducmV2LnhtbESPQYvCMBSE74L/ITzBm6Z6EKlGUXGp1+2u92fzbIvN&#10;S0iyWv+9WRA8DjPfDLPe9qYTd/KhtaxgNs1AEFdWt1wr+P35mixBhIissbNMCp4UYLsZDtaYa/vg&#10;b7qXsRaphEOOCpoYXS5lqBoyGKbWESfvar3BmKSvpfb4SOWmk/MsW0iDLaeFBh0dGqpu5Z9RsGzP&#10;N3fxs6J49gdX7o77ThZ7pcajfrcCEamPn/CbPunEzeH/S/oB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7FpavwAAANsAAAAPAAAAAAAAAAAAAAAAAJgCAABkcnMvZG93bnJl&#10;di54bWxQSwUGAAAAAAQABAD1AAAAhAMAAAAA&#10;" strokecolor="#009300" strokeweight=".5pt"/>
              <v:rect id="矩形 83" o:spid="_x0000_s1062" style="position:absolute;left:6334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D/wcAA&#10;AADbAAAADwAAAGRycy9kb3ducmV2LnhtbESPQYvCMBSE7wv+h/AEb2uqwiLVKCpKvW5X78/m2Rab&#10;l5BErf/eLCzscZj5ZpjlujedeJAPrWUFk3EGgriyuuVawenn8DkHESKyxs4yKXhRgPVq8LHEXNsn&#10;f9OjjLVIJRxyVNDE6HIpQ9WQwTC2jjh5V+sNxiR9LbXHZyo3nZxm2Zc02HJaaNDRrqHqVt6Ngnl7&#10;vrmLnxTFq9+5crPfdrLYKjUa9psFiEh9/A//0UeduBn8fk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D/wcAAAADbAAAADwAAAAAAAAAAAAAAAACYAgAAZHJzL2Rvd25y&#10;ZXYueG1sUEsFBgAAAAAEAAQA9QAAAIUDAAAAAA==&#10;" strokecolor="#009300" strokeweight=".5pt"/>
              <v:rect id="矩形 84" o:spid="_x0000_s1063" style="position:absolute;left:67627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ntcAA&#10;AADbAAAADwAAAGRycy9kb3ducmV2LnhtbESPQYvCMBSE7wv+h/AEb2uqyCLVKCpKvW5X78/m2Rab&#10;l5BErf/eLCzscZj5ZpjlujedeJAPrWUFk3EGgriyuuVawenn8DkHESKyxs4yKXhRgPVq8LHEXNsn&#10;f9OjjLVIJRxyVNDE6HIpQ9WQwTC2jjh5V+sNxiR9LbXHZyo3nZxm2Zc02HJaaNDRrqHqVt6Ngnl7&#10;vrmLnxTFq9+5crPfdrLYKjUa9psFiEh9/A//0UeduBn8fk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lntcAAAADbAAAADwAAAAAAAAAAAAAAAACYAgAAZHJzL2Rvd25y&#10;ZXYueG1sUEsFBgAAAAAEAAQA9QAAAIUDAAAAAA==&#10;" strokecolor="#009300" strokeweight=".5pt"/>
              <v:rect id="矩形 85" o:spid="_x0000_s1064" style="position:absolute;left:71818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XCLsAA&#10;AADbAAAADwAAAGRycy9kb3ducmV2LnhtbESPQYvCMBSE7wv+h/AEb2uq4CLVKCpKvW5X78/m2Rab&#10;l5BErf/eLCzscZj5ZpjlujedeJAPrWUFk3EGgriyuuVawenn8DkHESKyxs4yKXhRgPVq8LHEXNsn&#10;f9OjjLVIJRxyVNDE6HIpQ9WQwTC2jjh5V+sNxiR9LbXHZyo3nZxm2Zc02HJaaNDRrqHqVt6Ngnl7&#10;vrmLnxTFq9+5crPfdrLYKjUa9psFiEh9/A//0UeduBn8fk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XCLsAAAADbAAAADwAAAAAAAAAAAAAAAACYAgAAZHJzL2Rvd25y&#10;ZXYueG1sUEsFBgAAAAAEAAQA9QAAAIUDAAAAAA==&#10;" strokecolor="#009300" strokeweight=".5pt"/>
              <v:rect id="矩形 86" o:spid="_x0000_s1065" style="position:absolute;left:76104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cWb8A&#10;AADbAAAADwAAAGRycy9kb3ducmV2LnhtbESPQYvCMBSE74L/ITzBm6buQaQaRcWle7W73p/Nsy02&#10;LyHJav33RhA8DjPfDLPa9KYTN/KhtaxgNs1AEFdWt1wr+Pv9nixAhIissbNMCh4UYLMeDlaYa3vn&#10;I93KWItUwiFHBU2MLpcyVA0ZDFPriJN3sd5gTNLXUnu8p3LTya8sm0uDLaeFBh3tG6qu5b9RsGhP&#10;V3f2s6J49HtXbg+7ThY7pcajfrsEEamPn/Cb/tGJm8Pr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11xZvwAAANsAAAAPAAAAAAAAAAAAAAAAAJgCAABkcnMvZG93bnJl&#10;di54bWxQSwUGAAAAAAQABAD1AAAAhAMAAAAA&#10;" strokecolor="#009300" strokeweight=".5pt"/>
              <v:rect id="矩形 87" o:spid="_x0000_s1066" style="position:absolute;left:80391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v5wsAA&#10;AADbAAAADwAAAGRycy9kb3ducmV2LnhtbESPQYvCMBSE7wv+h/AEb2uqB1eqUVSUet2u3p/Nsy02&#10;LyGJWv+9WVjY4zDzzTDLdW868SAfWssKJuMMBHFldcu1gtPP4XMOIkRkjZ1lUvCiAOvV4GOJubZP&#10;/qZHGWuRSjjkqKCJ0eVShqohg2FsHXHyrtYbjEn6WmqPz1RuOjnNspk02HJaaNDRrqHqVt6Ngnl7&#10;vrmLnxTFq9+5crPfdrLYKjUa9psFiEh9/A//0UeduC/4/ZJ+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v5wsAAAADbAAAADwAAAAAAAAAAAAAAAACYAgAAZHJzL2Rvd25y&#10;ZXYueG1sUEsFBgAAAAAEAAQA9QAAAIUDAAAAAA==&#10;" strokecolor="#009300" strokeweight=".5pt"/>
              <v:rect id="矩形 88" o:spid="_x0000_s1067" style="position:absolute;left:84677;width:7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tsL0A&#10;AADbAAAADwAAAGRycy9kb3ducmV2LnhtbERPPW/CMBDdK/U/WFepW3HoUKEUgwAVpSsB9mt8TSLi&#10;s2UbCP+eG5AYn973fDm6QV0opt6zgemkAEXceNtza+Cw337MQKWMbHHwTAZulGC5eH2ZY2n9lXd0&#10;qXOrJIRTiQa6nEOpdWo6cpgmPhAL9++jwywwttpGvEq4G/RnUXxphz1LQ4eBNh01p/rsDMz64yn8&#10;xWlV3cZNqFc/60FXa2Pe38bVN6hMY36KH+5fKz4ZK1/kB+jFH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QRtsL0AAADbAAAADwAAAAAAAAAAAAAAAACYAgAAZHJzL2Rvd25yZXYu&#10;eG1sUEsFBgAAAAAEAAQA9QAAAIIDAAAAAA==&#10;" strokecolor="#009300" strokeweight=".5pt"/>
              <v:rect id="矩形 89" o:spid="_x0000_s1068" style="position:absolute;width:85337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rvMQA&#10;AADbAAAADwAAAGRycy9kb3ducmV2LnhtbESPQWvCQBSE7wX/w/IEL1I35tAmqauINeCtNApeX7Ov&#10;2WD2bchuY/rvu4VCj8PMfMNsdpPtxEiDbx0rWK8SEMS10y03Ci7n8jED4QOyxs4xKfgmD7vt7GGD&#10;hXZ3fqexCo2IEPYFKjAh9IWUvjZk0a9cTxy9TzdYDFEOjdQD3iPcdjJNkidpseW4YLCng6H6Vn1Z&#10;BdMyo5PLn9OP4+so19fbW2mWUqnFfNq/gAg0hf/wX/uk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67zEAAAA2wAAAA8AAAAAAAAAAAAAAAAAmAIAAGRycy9k&#10;b3ducmV2LnhtbFBLBQYAAAAABAAEAPUAAACJAwAAAAA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566C"/>
    <w:multiLevelType w:val="hybridMultilevel"/>
    <w:tmpl w:val="59B01DFE"/>
    <w:lvl w:ilvl="0" w:tplc="70445BAC">
      <w:start w:val="1"/>
      <w:numFmt w:val="upperLetter"/>
      <w:lvlText w:val="appendix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51858"/>
    <w:multiLevelType w:val="hybridMultilevel"/>
    <w:tmpl w:val="33906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80365C"/>
    <w:multiLevelType w:val="hybridMultilevel"/>
    <w:tmpl w:val="CA12B3C2"/>
    <w:lvl w:ilvl="0" w:tplc="5746A4AC">
      <w:start w:val="1"/>
      <w:numFmt w:val="upperLetter"/>
      <w:lvlText w:val="appendix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DC4EFC"/>
    <w:multiLevelType w:val="hybridMultilevel"/>
    <w:tmpl w:val="99028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86E88"/>
    <w:multiLevelType w:val="hybridMultilevel"/>
    <w:tmpl w:val="099ABCA4"/>
    <w:lvl w:ilvl="0" w:tplc="A178EEE2">
      <w:start w:val="1"/>
      <w:numFmt w:val="lowerLetter"/>
      <w:lvlText w:val="appendix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451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8"/>
    <w:rsid w:val="0002491B"/>
    <w:rsid w:val="0003421A"/>
    <w:rsid w:val="00035553"/>
    <w:rsid w:val="00036344"/>
    <w:rsid w:val="0004128E"/>
    <w:rsid w:val="000412EC"/>
    <w:rsid w:val="000418C3"/>
    <w:rsid w:val="00071675"/>
    <w:rsid w:val="000A57CE"/>
    <w:rsid w:val="000C1D48"/>
    <w:rsid w:val="000C3FE2"/>
    <w:rsid w:val="000E5EB6"/>
    <w:rsid w:val="000F7DB4"/>
    <w:rsid w:val="00163091"/>
    <w:rsid w:val="00172253"/>
    <w:rsid w:val="001734CA"/>
    <w:rsid w:val="00177BC6"/>
    <w:rsid w:val="00183B7A"/>
    <w:rsid w:val="00194E34"/>
    <w:rsid w:val="00196E93"/>
    <w:rsid w:val="001A10AE"/>
    <w:rsid w:val="001A5E09"/>
    <w:rsid w:val="001B0917"/>
    <w:rsid w:val="001B4E13"/>
    <w:rsid w:val="001F0E3E"/>
    <w:rsid w:val="00201B7D"/>
    <w:rsid w:val="002033B2"/>
    <w:rsid w:val="002372BF"/>
    <w:rsid w:val="00245154"/>
    <w:rsid w:val="0025606C"/>
    <w:rsid w:val="00281721"/>
    <w:rsid w:val="00287E88"/>
    <w:rsid w:val="002A31FC"/>
    <w:rsid w:val="002D7467"/>
    <w:rsid w:val="002F63F5"/>
    <w:rsid w:val="00310405"/>
    <w:rsid w:val="00314E29"/>
    <w:rsid w:val="00345200"/>
    <w:rsid w:val="003478C0"/>
    <w:rsid w:val="00356FE6"/>
    <w:rsid w:val="003657DB"/>
    <w:rsid w:val="0036764D"/>
    <w:rsid w:val="003750BC"/>
    <w:rsid w:val="00387593"/>
    <w:rsid w:val="003A59E3"/>
    <w:rsid w:val="003B0F3A"/>
    <w:rsid w:val="003B4D75"/>
    <w:rsid w:val="003D34D0"/>
    <w:rsid w:val="0040111B"/>
    <w:rsid w:val="00433EC0"/>
    <w:rsid w:val="00437B64"/>
    <w:rsid w:val="00440B0D"/>
    <w:rsid w:val="00452FA1"/>
    <w:rsid w:val="00467B44"/>
    <w:rsid w:val="00483054"/>
    <w:rsid w:val="00497EA2"/>
    <w:rsid w:val="004A4737"/>
    <w:rsid w:val="004E24D5"/>
    <w:rsid w:val="004E2573"/>
    <w:rsid w:val="004F414B"/>
    <w:rsid w:val="00506295"/>
    <w:rsid w:val="00507159"/>
    <w:rsid w:val="00543B37"/>
    <w:rsid w:val="00573C00"/>
    <w:rsid w:val="00574E26"/>
    <w:rsid w:val="0058394D"/>
    <w:rsid w:val="00590C1E"/>
    <w:rsid w:val="005934BA"/>
    <w:rsid w:val="005D16E6"/>
    <w:rsid w:val="005E4711"/>
    <w:rsid w:val="005E564A"/>
    <w:rsid w:val="005E5701"/>
    <w:rsid w:val="0061039D"/>
    <w:rsid w:val="00632AEA"/>
    <w:rsid w:val="00634A3E"/>
    <w:rsid w:val="0063729B"/>
    <w:rsid w:val="00641514"/>
    <w:rsid w:val="00647354"/>
    <w:rsid w:val="006B0362"/>
    <w:rsid w:val="006B64D0"/>
    <w:rsid w:val="0071428C"/>
    <w:rsid w:val="0075240E"/>
    <w:rsid w:val="00761979"/>
    <w:rsid w:val="00770B2F"/>
    <w:rsid w:val="0078607C"/>
    <w:rsid w:val="007A039C"/>
    <w:rsid w:val="007A3EB0"/>
    <w:rsid w:val="007B0D2A"/>
    <w:rsid w:val="007C09F7"/>
    <w:rsid w:val="007C211E"/>
    <w:rsid w:val="007C261E"/>
    <w:rsid w:val="007D3046"/>
    <w:rsid w:val="008119D7"/>
    <w:rsid w:val="00821294"/>
    <w:rsid w:val="00830649"/>
    <w:rsid w:val="00845C4B"/>
    <w:rsid w:val="00855D87"/>
    <w:rsid w:val="00894A6D"/>
    <w:rsid w:val="008B1CC1"/>
    <w:rsid w:val="008B477F"/>
    <w:rsid w:val="008D0D19"/>
    <w:rsid w:val="008E0C63"/>
    <w:rsid w:val="008E260F"/>
    <w:rsid w:val="008F7541"/>
    <w:rsid w:val="0090308D"/>
    <w:rsid w:val="0091707F"/>
    <w:rsid w:val="009427CF"/>
    <w:rsid w:val="00961A43"/>
    <w:rsid w:val="00963D7F"/>
    <w:rsid w:val="00980D58"/>
    <w:rsid w:val="00984BDB"/>
    <w:rsid w:val="009B4D31"/>
    <w:rsid w:val="009B6836"/>
    <w:rsid w:val="009C4947"/>
    <w:rsid w:val="00A123EE"/>
    <w:rsid w:val="00A15698"/>
    <w:rsid w:val="00A31CD6"/>
    <w:rsid w:val="00A47EEF"/>
    <w:rsid w:val="00AA7B18"/>
    <w:rsid w:val="00AF656E"/>
    <w:rsid w:val="00B03177"/>
    <w:rsid w:val="00B07348"/>
    <w:rsid w:val="00B2549A"/>
    <w:rsid w:val="00B43B1E"/>
    <w:rsid w:val="00B45F13"/>
    <w:rsid w:val="00B75491"/>
    <w:rsid w:val="00B76D16"/>
    <w:rsid w:val="00BA7F88"/>
    <w:rsid w:val="00BC6764"/>
    <w:rsid w:val="00BD369D"/>
    <w:rsid w:val="00BD6E4A"/>
    <w:rsid w:val="00C025BF"/>
    <w:rsid w:val="00C02869"/>
    <w:rsid w:val="00C06121"/>
    <w:rsid w:val="00C07086"/>
    <w:rsid w:val="00C073C8"/>
    <w:rsid w:val="00C24B12"/>
    <w:rsid w:val="00C26E77"/>
    <w:rsid w:val="00C51659"/>
    <w:rsid w:val="00C558C0"/>
    <w:rsid w:val="00C624C3"/>
    <w:rsid w:val="00C833A8"/>
    <w:rsid w:val="00C95308"/>
    <w:rsid w:val="00C96C6A"/>
    <w:rsid w:val="00CC1AB3"/>
    <w:rsid w:val="00CC5D0D"/>
    <w:rsid w:val="00CD5C8A"/>
    <w:rsid w:val="00CE7ADD"/>
    <w:rsid w:val="00CF0AAC"/>
    <w:rsid w:val="00CF0F9E"/>
    <w:rsid w:val="00CF5699"/>
    <w:rsid w:val="00D13FE8"/>
    <w:rsid w:val="00D351FF"/>
    <w:rsid w:val="00D35EEA"/>
    <w:rsid w:val="00D44BFA"/>
    <w:rsid w:val="00D45BE3"/>
    <w:rsid w:val="00D85F3A"/>
    <w:rsid w:val="00DD5F21"/>
    <w:rsid w:val="00DD70C6"/>
    <w:rsid w:val="00DF418C"/>
    <w:rsid w:val="00DF65F5"/>
    <w:rsid w:val="00E05E00"/>
    <w:rsid w:val="00E0740C"/>
    <w:rsid w:val="00E2541C"/>
    <w:rsid w:val="00E33995"/>
    <w:rsid w:val="00E35701"/>
    <w:rsid w:val="00E37E20"/>
    <w:rsid w:val="00E65B89"/>
    <w:rsid w:val="00E913CF"/>
    <w:rsid w:val="00E933D3"/>
    <w:rsid w:val="00EC0F8B"/>
    <w:rsid w:val="00EC34F6"/>
    <w:rsid w:val="00F43D86"/>
    <w:rsid w:val="00F5303F"/>
    <w:rsid w:val="00F854D0"/>
    <w:rsid w:val="00F92B93"/>
    <w:rsid w:val="00F92E1A"/>
    <w:rsid w:val="00FB4C8B"/>
    <w:rsid w:val="00F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06675-1D6B-4B5F-913B-087AF478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A4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C0F8B"/>
    <w:pPr>
      <w:keepNext/>
      <w:keepLines/>
      <w:spacing w:before="340" w:after="330" w:line="578" w:lineRule="auto"/>
      <w:outlineLvl w:val="0"/>
    </w:pPr>
    <w:rPr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28E"/>
    <w:pPr>
      <w:keepNext/>
      <w:keepLines/>
      <w:spacing w:before="260" w:after="260" w:line="416" w:lineRule="auto"/>
      <w:outlineLvl w:val="1"/>
    </w:pPr>
    <w:rPr>
      <w:rFonts w:cstheme="majorBidi"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A43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1A43"/>
    <w:pPr>
      <w:keepNext/>
      <w:keepLines/>
      <w:spacing w:before="280" w:after="290" w:line="376" w:lineRule="auto"/>
      <w:outlineLvl w:val="3"/>
    </w:pPr>
    <w:rPr>
      <w:rFonts w:eastAsiaTheme="majorEastAsia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1A43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C6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6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764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FB4C8B"/>
    <w:pPr>
      <w:spacing w:before="240" w:after="60"/>
      <w:jc w:val="left"/>
      <w:outlineLvl w:val="0"/>
    </w:pPr>
    <w:rPr>
      <w:rFonts w:eastAsiaTheme="majorEastAsia" w:cs="Times New Roman"/>
      <w:bCs/>
      <w:sz w:val="52"/>
      <w:szCs w:val="32"/>
    </w:rPr>
  </w:style>
  <w:style w:type="character" w:customStyle="1" w:styleId="Char1">
    <w:name w:val="标题 Char"/>
    <w:basedOn w:val="a0"/>
    <w:link w:val="a5"/>
    <w:rsid w:val="00FB4C8B"/>
    <w:rPr>
      <w:rFonts w:ascii="Times New Roman" w:eastAsiaTheme="majorEastAsia" w:hAnsi="Times New Roman" w:cs="Times New Roman"/>
      <w:bCs/>
      <w:sz w:val="52"/>
      <w:szCs w:val="32"/>
    </w:rPr>
  </w:style>
  <w:style w:type="table" w:styleId="a6">
    <w:name w:val="Table Grid"/>
    <w:basedOn w:val="a1"/>
    <w:rsid w:val="009C4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84BD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84BDB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84BDB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84BDB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84BDB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84BDB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84BDB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84BDB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84BDB"/>
    <w:pPr>
      <w:ind w:left="1680"/>
      <w:jc w:val="left"/>
    </w:pPr>
    <w:rPr>
      <w:rFonts w:cs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984BD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0F8B"/>
    <w:rPr>
      <w:rFonts w:eastAsia="微软雅黑"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04128E"/>
    <w:rPr>
      <w:rFonts w:ascii="Times New Roman" w:hAnsi="Times New Roman" w:cstheme="majorBidi"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961A43"/>
    <w:rPr>
      <w:rFonts w:ascii="Times New Roman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1A4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61A43"/>
    <w:rPr>
      <w:rFonts w:ascii="Times New Roman" w:hAnsi="Times New Roman"/>
      <w:b/>
      <w:bCs/>
      <w:szCs w:val="28"/>
    </w:rPr>
  </w:style>
  <w:style w:type="table" w:customStyle="1" w:styleId="codeblock">
    <w:name w:val="code block"/>
    <w:basedOn w:val="a1"/>
    <w:uiPriority w:val="99"/>
    <w:rsid w:val="00E05E0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DocTemplete_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D784-6DB1-4301-9FEF-8552A088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DocTemplete_port.dotx</Template>
  <TotalTime>0</TotalTime>
  <Pages>1</Pages>
  <Words>3207</Words>
  <Characters>18280</Characters>
  <Application>Microsoft Office Word</Application>
  <DocSecurity>0</DocSecurity>
  <Lines>152</Lines>
  <Paragraphs>42</Paragraphs>
  <ScaleCrop>false</ScaleCrop>
  <Company>company</Company>
  <LinksUpToDate>false</LinksUpToDate>
  <CharactersWithSpaces>21445</CharactersWithSpaces>
  <SharedDoc>false</SharedDoc>
  <HyperlinkBase>link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Android数据连接浅析-MMS</dc:title>
  <dc:subject>subject</dc:subject>
  <dc:creator>10099A</dc:creator>
  <cp:keywords>DR-D831-DT</cp:keywords>
  <dc:description>This is a brife explaination of this document</dc:description>
  <cp:lastModifiedBy>dd</cp:lastModifiedBy>
  <cp:revision>1</cp:revision>
  <dcterms:created xsi:type="dcterms:W3CDTF">2015-12-03T11:38:00Z</dcterms:created>
  <dcterms:modified xsi:type="dcterms:W3CDTF">2015-12-03T11:38:00Z</dcterms:modified>
  <cp:category>class</cp:category>
  <cp:contentStatus>state</cp:contentStatus>
</cp:coreProperties>
</file>